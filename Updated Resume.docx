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071E3CA8" w:rsidR="006C5F93" w:rsidRPr="00B7377D" w:rsidRDefault="0090573A" w:rsidP="00360437">
      <w:pPr>
        <w:pStyle w:val="Title"/>
        <w:tabs>
          <w:tab w:val="left" w:pos="180"/>
          <w:tab w:val="right" w:pos="10890"/>
        </w:tabs>
        <w:spacing w:after="0"/>
        <w:jc w:val="center"/>
        <w:rPr>
          <w:rFonts w:ascii="Times New Roman" w:eastAsia="Merriweather" w:hAnsi="Times New Roman" w:cs="Times New Roman"/>
          <w:b/>
          <w:sz w:val="40"/>
          <w:szCs w:val="40"/>
        </w:rPr>
      </w:pPr>
      <w:r>
        <w:rPr>
          <w:rFonts w:ascii="Times New Roman" w:eastAsia="Merriweather" w:hAnsi="Times New Roman" w:cs="Times New Roman"/>
          <w:b/>
          <w:sz w:val="40"/>
          <w:szCs w:val="40"/>
        </w:rPr>
        <w:t>DECLAN</w:t>
      </w:r>
      <w:r w:rsidR="00D066A6">
        <w:rPr>
          <w:rFonts w:ascii="Times New Roman" w:eastAsia="Merriweather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Merriweather" w:hAnsi="Times New Roman" w:cs="Times New Roman"/>
          <w:b/>
          <w:sz w:val="40"/>
          <w:szCs w:val="40"/>
        </w:rPr>
        <w:t>MCKOEN</w:t>
      </w:r>
    </w:p>
    <w:p w14:paraId="00000003" w14:textId="28192184" w:rsidR="006C5F93" w:rsidRPr="00B7377D" w:rsidRDefault="002947BD">
      <w:pPr>
        <w:jc w:val="center"/>
        <w:rPr>
          <w:rFonts w:ascii="Times New Roman" w:eastAsia="Merriweather" w:hAnsi="Times New Roman" w:cs="Times New Roman"/>
          <w:sz w:val="20"/>
          <w:szCs w:val="20"/>
        </w:rPr>
      </w:pPr>
      <w:r w:rsidRPr="00B7377D">
        <w:rPr>
          <w:rFonts w:ascii="Times New Roman" w:eastAsia="Merriweather" w:hAnsi="Times New Roman" w:cs="Times New Roman"/>
          <w:sz w:val="20"/>
          <w:szCs w:val="20"/>
        </w:rPr>
        <w:t>(</w:t>
      </w:r>
      <w:r w:rsidR="0090573A">
        <w:rPr>
          <w:rFonts w:ascii="Times New Roman" w:eastAsia="Merriweather" w:hAnsi="Times New Roman" w:cs="Times New Roman"/>
          <w:sz w:val="20"/>
          <w:szCs w:val="20"/>
        </w:rPr>
        <w:t>813</w:t>
      </w:r>
      <w:r w:rsidRPr="00B7377D">
        <w:rPr>
          <w:rFonts w:ascii="Times New Roman" w:eastAsia="Merriweather" w:hAnsi="Times New Roman" w:cs="Times New Roman"/>
          <w:sz w:val="20"/>
          <w:szCs w:val="20"/>
        </w:rPr>
        <w:t xml:space="preserve">) </w:t>
      </w:r>
      <w:r w:rsidR="0090573A">
        <w:rPr>
          <w:rFonts w:ascii="Times New Roman" w:eastAsia="Merriweather" w:hAnsi="Times New Roman" w:cs="Times New Roman"/>
          <w:sz w:val="20"/>
          <w:szCs w:val="20"/>
        </w:rPr>
        <w:t>503</w:t>
      </w:r>
      <w:r w:rsidRPr="00B7377D">
        <w:rPr>
          <w:rFonts w:ascii="Times New Roman" w:eastAsia="Merriweather" w:hAnsi="Times New Roman" w:cs="Times New Roman"/>
          <w:sz w:val="20"/>
          <w:szCs w:val="20"/>
        </w:rPr>
        <w:t>-</w:t>
      </w:r>
      <w:r w:rsidR="0090573A">
        <w:rPr>
          <w:rFonts w:ascii="Times New Roman" w:eastAsia="Merriweather" w:hAnsi="Times New Roman" w:cs="Times New Roman"/>
          <w:sz w:val="20"/>
          <w:szCs w:val="20"/>
        </w:rPr>
        <w:t>8615</w:t>
      </w:r>
      <w:r w:rsidRPr="00B7377D">
        <w:rPr>
          <w:rFonts w:ascii="Times New Roman" w:eastAsia="Merriweather" w:hAnsi="Times New Roman" w:cs="Times New Roman"/>
          <w:sz w:val="20"/>
          <w:szCs w:val="20"/>
        </w:rPr>
        <w:t xml:space="preserve"> |</w:t>
      </w:r>
      <w:r w:rsidR="00076AC9" w:rsidRPr="00B7377D">
        <w:rPr>
          <w:rFonts w:ascii="Times New Roman" w:eastAsia="Merriweather" w:hAnsi="Times New Roman" w:cs="Times New Roman"/>
          <w:sz w:val="20"/>
          <w:szCs w:val="20"/>
        </w:rPr>
        <w:t xml:space="preserve"> </w:t>
      </w:r>
      <w:r w:rsidR="0090573A">
        <w:rPr>
          <w:rFonts w:ascii="Times New Roman" w:eastAsia="Merriweather" w:hAnsi="Times New Roman" w:cs="Times New Roman"/>
          <w:sz w:val="20"/>
          <w:szCs w:val="20"/>
        </w:rPr>
        <w:t>mckoendeclan</w:t>
      </w:r>
      <w:r w:rsidR="00076AC9" w:rsidRPr="00B7377D">
        <w:rPr>
          <w:rFonts w:ascii="Times New Roman" w:eastAsia="Merriweather" w:hAnsi="Times New Roman" w:cs="Times New Roman"/>
          <w:sz w:val="20"/>
          <w:szCs w:val="20"/>
        </w:rPr>
        <w:t>@gmail.com</w:t>
      </w:r>
      <w:r w:rsidRPr="00B7377D">
        <w:rPr>
          <w:rFonts w:ascii="Times New Roman" w:eastAsia="Merriweather" w:hAnsi="Times New Roman" w:cs="Times New Roman"/>
          <w:sz w:val="20"/>
          <w:szCs w:val="20"/>
        </w:rPr>
        <w:t xml:space="preserve"> </w:t>
      </w:r>
      <w:r w:rsidRPr="003A25F1">
        <w:rPr>
          <w:rFonts w:ascii="Times New Roman" w:eastAsia="Merriweather" w:hAnsi="Times New Roman" w:cs="Times New Roman"/>
          <w:sz w:val="20"/>
          <w:szCs w:val="20"/>
        </w:rPr>
        <w:t>|</w:t>
      </w:r>
      <w:r w:rsidR="00454BBA" w:rsidRPr="003A25F1">
        <w:rPr>
          <w:rFonts w:ascii="Times New Roman" w:eastAsia="Merriweather" w:hAnsi="Times New Roman" w:cs="Times New Roman"/>
          <w:sz w:val="20"/>
          <w:szCs w:val="20"/>
        </w:rPr>
        <w:t xml:space="preserve"> </w:t>
      </w:r>
      <w:r w:rsidR="0090573A" w:rsidRPr="0090573A">
        <w:rPr>
          <w:rFonts w:ascii="Times New Roman" w:eastAsia="Merriweather" w:hAnsi="Times New Roman" w:cs="Times New Roman"/>
          <w:sz w:val="20"/>
          <w:szCs w:val="20"/>
        </w:rPr>
        <w:t>github.com/</w:t>
      </w:r>
      <w:proofErr w:type="spellStart"/>
      <w:r w:rsidR="0090573A" w:rsidRPr="0090573A">
        <w:rPr>
          <w:rFonts w:ascii="Times New Roman" w:eastAsia="Merriweather" w:hAnsi="Times New Roman" w:cs="Times New Roman"/>
          <w:sz w:val="20"/>
          <w:szCs w:val="20"/>
        </w:rPr>
        <w:t>declanmckoen</w:t>
      </w:r>
      <w:proofErr w:type="spellEnd"/>
      <w:r w:rsidR="0090573A">
        <w:rPr>
          <w:rFonts w:ascii="Times New Roman" w:eastAsia="Merriweather" w:hAnsi="Times New Roman" w:cs="Times New Roman"/>
          <w:sz w:val="20"/>
          <w:szCs w:val="20"/>
        </w:rPr>
        <w:t xml:space="preserve"> |</w:t>
      </w:r>
      <w:r w:rsidR="00020FF7">
        <w:rPr>
          <w:rFonts w:ascii="Times New Roman" w:eastAsia="Merriweather" w:hAnsi="Times New Roman" w:cs="Times New Roman"/>
          <w:sz w:val="20"/>
          <w:szCs w:val="20"/>
        </w:rPr>
        <w:t xml:space="preserve"> declanmckoen.github.io</w:t>
      </w:r>
    </w:p>
    <w:p w14:paraId="15497489" w14:textId="563AE127" w:rsidR="00076AC9" w:rsidRPr="005407DA" w:rsidRDefault="00076AC9" w:rsidP="00076AC9">
      <w:pPr>
        <w:spacing w:line="120" w:lineRule="auto"/>
        <w:jc w:val="center"/>
        <w:rPr>
          <w:rFonts w:ascii="Times New Roman" w:eastAsia="Merriweather" w:hAnsi="Times New Roman" w:cs="Times New Roman"/>
          <w:sz w:val="20"/>
          <w:szCs w:val="20"/>
        </w:rPr>
      </w:pPr>
    </w:p>
    <w:p w14:paraId="4BEB6F19" w14:textId="6264DE9A" w:rsidR="00BC6D50" w:rsidRPr="009808AD" w:rsidRDefault="00643622" w:rsidP="00BC6D50">
      <w:pPr>
        <w:tabs>
          <w:tab w:val="left" w:pos="264"/>
          <w:tab w:val="left" w:pos="2340"/>
        </w:tabs>
        <w:spacing w:line="276" w:lineRule="auto"/>
        <w:ind w:left="86"/>
        <w:rPr>
          <w:rFonts w:ascii="Times New Roman" w:eastAsia="Merriweather" w:hAnsi="Times New Roman" w:cs="Times New Roman"/>
          <w:sz w:val="26"/>
          <w:szCs w:val="26"/>
        </w:rPr>
      </w:pPr>
      <w:r w:rsidRPr="009808AD">
        <w:rPr>
          <w:rFonts w:ascii="Times New Roman" w:eastAsia="Merriweather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08300" wp14:editId="5A1E15BD">
                <wp:simplePos x="0" y="0"/>
                <wp:positionH relativeFrom="column">
                  <wp:posOffset>825500</wp:posOffset>
                </wp:positionH>
                <wp:positionV relativeFrom="paragraph">
                  <wp:posOffset>97651</wp:posOffset>
                </wp:positionV>
                <wp:extent cx="6019800" cy="19050"/>
                <wp:effectExtent l="0" t="0" r="19050" b="19050"/>
                <wp:wrapNone/>
                <wp:docPr id="11482238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22D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7.7pt" to="53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" strokecolor="black [3213]"/>
            </w:pict>
          </mc:Fallback>
        </mc:AlternateContent>
      </w:r>
      <w:r w:rsidR="008602BF" w:rsidRPr="009808AD">
        <w:rPr>
          <w:rFonts w:ascii="Times New Roman" w:eastAsia="Merriweather" w:hAnsi="Times New Roman" w:cs="Times New Roman"/>
          <w:sz w:val="26"/>
          <w:szCs w:val="26"/>
        </w:rPr>
        <w:t>Educatio</w:t>
      </w:r>
      <w:r w:rsidR="003820EA" w:rsidRPr="009808AD">
        <w:rPr>
          <w:rFonts w:ascii="Times New Roman" w:eastAsia="Merriweather" w:hAnsi="Times New Roman" w:cs="Times New Roman"/>
          <w:sz w:val="26"/>
          <w:szCs w:val="26"/>
        </w:rPr>
        <w:t>n</w:t>
      </w:r>
      <w:r w:rsidRPr="009808AD">
        <w:rPr>
          <w:rFonts w:ascii="Times New Roman" w:eastAsia="Merriweather" w:hAnsi="Times New Roman" w:cs="Times New Roman"/>
          <w:sz w:val="26"/>
          <w:szCs w:val="26"/>
        </w:rPr>
        <w:t xml:space="preserve"> </w:t>
      </w:r>
    </w:p>
    <w:p w14:paraId="00000006" w14:textId="09FE5072" w:rsidR="006C5F93" w:rsidRPr="009808AD" w:rsidRDefault="008602BF">
      <w:pPr>
        <w:tabs>
          <w:tab w:val="right" w:pos="10800"/>
          <w:tab w:val="left" w:pos="264"/>
        </w:tabs>
        <w:ind w:left="360"/>
        <w:rPr>
          <w:rFonts w:ascii="Times New Roman" w:eastAsia="Merriweather" w:hAnsi="Times New Roman" w:cs="Times New Roman"/>
        </w:rPr>
      </w:pPr>
      <w:r w:rsidRPr="009808AD">
        <w:rPr>
          <w:rFonts w:ascii="Times New Roman" w:eastAsia="Merriweather" w:hAnsi="Times New Roman" w:cs="Times New Roman"/>
          <w:b/>
        </w:rPr>
        <w:t>University of</w:t>
      </w:r>
      <w:r w:rsidR="00140F59">
        <w:rPr>
          <w:rFonts w:ascii="Times New Roman" w:eastAsia="Merriweather" w:hAnsi="Times New Roman" w:cs="Times New Roman"/>
          <w:b/>
        </w:rPr>
        <w:t xml:space="preserve"> </w:t>
      </w:r>
      <w:r w:rsidRPr="009808AD">
        <w:rPr>
          <w:rFonts w:ascii="Times New Roman" w:eastAsia="Merriweather" w:hAnsi="Times New Roman" w:cs="Times New Roman"/>
          <w:b/>
        </w:rPr>
        <w:t>Florida</w:t>
      </w:r>
      <w:r w:rsidR="009808AD" w:rsidRPr="009808AD">
        <w:rPr>
          <w:rFonts w:ascii="Times New Roman" w:eastAsia="Merriweather" w:hAnsi="Times New Roman" w:cs="Times New Roman"/>
        </w:rPr>
        <w:tab/>
      </w:r>
      <w:r w:rsidRPr="009808AD">
        <w:rPr>
          <w:rFonts w:ascii="Times New Roman" w:eastAsia="Merriweather" w:hAnsi="Times New Roman" w:cs="Times New Roman"/>
          <w:b/>
          <w:bCs/>
        </w:rPr>
        <w:t>G</w:t>
      </w:r>
      <w:r w:rsidR="00030769" w:rsidRPr="009808AD">
        <w:rPr>
          <w:rFonts w:ascii="Times New Roman" w:eastAsia="Merriweather" w:hAnsi="Times New Roman" w:cs="Times New Roman"/>
          <w:b/>
          <w:bCs/>
        </w:rPr>
        <w:t xml:space="preserve">PA: </w:t>
      </w:r>
      <w:r w:rsidR="0090573A" w:rsidRPr="009808AD">
        <w:rPr>
          <w:rFonts w:ascii="Times New Roman" w:eastAsia="Merriweather" w:hAnsi="Times New Roman" w:cs="Times New Roman"/>
          <w:b/>
          <w:bCs/>
        </w:rPr>
        <w:t>4</w:t>
      </w:r>
      <w:r w:rsidR="00030769" w:rsidRPr="009808AD">
        <w:rPr>
          <w:rFonts w:ascii="Times New Roman" w:eastAsia="Merriweather" w:hAnsi="Times New Roman" w:cs="Times New Roman"/>
          <w:b/>
          <w:bCs/>
        </w:rPr>
        <w:t>.</w:t>
      </w:r>
      <w:r w:rsidR="0090573A" w:rsidRPr="009808AD">
        <w:rPr>
          <w:rFonts w:ascii="Times New Roman" w:eastAsia="Merriweather" w:hAnsi="Times New Roman" w:cs="Times New Roman"/>
          <w:b/>
          <w:bCs/>
        </w:rPr>
        <w:t>00</w:t>
      </w:r>
    </w:p>
    <w:p w14:paraId="00000008" w14:textId="77C46A93" w:rsidR="006C5F93" w:rsidRPr="009808AD" w:rsidRDefault="008602BF" w:rsidP="00201957">
      <w:pPr>
        <w:tabs>
          <w:tab w:val="right" w:pos="10794"/>
        </w:tabs>
        <w:ind w:left="360"/>
        <w:rPr>
          <w:rFonts w:ascii="Times New Roman" w:eastAsia="Merriweather" w:hAnsi="Times New Roman" w:cs="Times New Roman"/>
          <w:i/>
        </w:rPr>
      </w:pPr>
      <w:r w:rsidRPr="009808AD">
        <w:rPr>
          <w:rFonts w:ascii="Times New Roman" w:eastAsia="Merriweather" w:hAnsi="Times New Roman" w:cs="Times New Roman"/>
          <w:i/>
        </w:rPr>
        <w:t xml:space="preserve">Bachelor of Science in </w:t>
      </w:r>
      <w:r w:rsidR="002947BD" w:rsidRPr="009808AD">
        <w:rPr>
          <w:rFonts w:ascii="Times New Roman" w:eastAsia="Merriweather" w:hAnsi="Times New Roman" w:cs="Times New Roman"/>
          <w:i/>
        </w:rPr>
        <w:t>Computer Science</w:t>
      </w:r>
      <w:r w:rsidRPr="009808AD">
        <w:rPr>
          <w:rFonts w:ascii="Times New Roman" w:eastAsia="Merriweather" w:hAnsi="Times New Roman" w:cs="Times New Roman"/>
          <w:i/>
        </w:rPr>
        <w:tab/>
        <w:t>Expected May 202</w:t>
      </w:r>
      <w:r w:rsidR="002947BD" w:rsidRPr="009808AD">
        <w:rPr>
          <w:rFonts w:ascii="Times New Roman" w:eastAsia="Merriweather" w:hAnsi="Times New Roman" w:cs="Times New Roman"/>
          <w:i/>
        </w:rPr>
        <w:t>6</w:t>
      </w:r>
    </w:p>
    <w:p w14:paraId="7316FD4E" w14:textId="168C741F" w:rsidR="00076AC9" w:rsidRDefault="008602BF" w:rsidP="001B0DAA">
      <w:pPr>
        <w:ind w:left="360"/>
        <w:rPr>
          <w:rFonts w:ascii="Times New Roman" w:eastAsia="Merriweather" w:hAnsi="Times New Roman" w:cs="Times New Roman"/>
          <w:bCs/>
        </w:rPr>
      </w:pPr>
      <w:r w:rsidRPr="009808AD">
        <w:rPr>
          <w:rFonts w:ascii="Times New Roman" w:eastAsia="Merriweather" w:hAnsi="Times New Roman" w:cs="Times New Roman"/>
          <w:b/>
        </w:rPr>
        <w:t xml:space="preserve">Relevant Coursework: </w:t>
      </w:r>
      <w:r w:rsidR="002947BD" w:rsidRPr="009808AD">
        <w:rPr>
          <w:rFonts w:ascii="Times New Roman" w:eastAsia="Merriweather" w:hAnsi="Times New Roman" w:cs="Times New Roman"/>
          <w:bCs/>
        </w:rPr>
        <w:t xml:space="preserve">Data Structures and Algorithms, </w:t>
      </w:r>
      <w:r w:rsidR="007265EE" w:rsidRPr="009808AD">
        <w:rPr>
          <w:rFonts w:ascii="Times New Roman" w:eastAsia="Merriweather" w:hAnsi="Times New Roman" w:cs="Times New Roman"/>
          <w:bCs/>
        </w:rPr>
        <w:t>Com</w:t>
      </w:r>
      <w:r w:rsidR="00563B1F" w:rsidRPr="009808AD">
        <w:rPr>
          <w:rFonts w:ascii="Times New Roman" w:eastAsia="Merriweather" w:hAnsi="Times New Roman" w:cs="Times New Roman"/>
          <w:bCs/>
        </w:rPr>
        <w:t>p.</w:t>
      </w:r>
      <w:r w:rsidR="007265EE" w:rsidRPr="009808AD">
        <w:rPr>
          <w:rFonts w:ascii="Times New Roman" w:eastAsia="Merriweather" w:hAnsi="Times New Roman" w:cs="Times New Roman"/>
          <w:bCs/>
        </w:rPr>
        <w:t xml:space="preserve"> Linear Algebra, </w:t>
      </w:r>
      <w:r w:rsidR="002947BD" w:rsidRPr="009808AD">
        <w:rPr>
          <w:rFonts w:ascii="Times New Roman" w:eastAsia="Merriweather" w:hAnsi="Times New Roman" w:cs="Times New Roman"/>
          <w:bCs/>
        </w:rPr>
        <w:t>Discrete</w:t>
      </w:r>
      <w:r w:rsidR="00201957" w:rsidRPr="009808AD">
        <w:rPr>
          <w:rFonts w:ascii="Times New Roman" w:eastAsia="Merriweather" w:hAnsi="Times New Roman" w:cs="Times New Roman"/>
          <w:bCs/>
        </w:rPr>
        <w:t xml:space="preserve"> Structures</w:t>
      </w:r>
      <w:r w:rsidR="00822843" w:rsidRPr="009808AD">
        <w:rPr>
          <w:rFonts w:ascii="Times New Roman" w:eastAsia="Merriweather" w:hAnsi="Times New Roman" w:cs="Times New Roman"/>
          <w:bCs/>
        </w:rPr>
        <w:t xml:space="preserve">, Calculus, </w:t>
      </w:r>
      <w:r w:rsidR="009A41D6">
        <w:rPr>
          <w:rFonts w:ascii="Times New Roman" w:eastAsia="Merriweather" w:hAnsi="Times New Roman" w:cs="Times New Roman"/>
          <w:bCs/>
        </w:rPr>
        <w:t xml:space="preserve">Physics, </w:t>
      </w:r>
      <w:r w:rsidR="00822843" w:rsidRPr="009808AD">
        <w:rPr>
          <w:rFonts w:ascii="Times New Roman" w:eastAsia="Merriweather" w:hAnsi="Times New Roman" w:cs="Times New Roman"/>
          <w:bCs/>
        </w:rPr>
        <w:t>Programming Fundamentals</w:t>
      </w:r>
      <w:r w:rsidR="006622FA" w:rsidRPr="009808AD">
        <w:rPr>
          <w:rFonts w:ascii="Times New Roman" w:eastAsia="Merriweather" w:hAnsi="Times New Roman" w:cs="Times New Roman"/>
          <w:bCs/>
        </w:rPr>
        <w:t xml:space="preserve"> 1 &amp; 2</w:t>
      </w:r>
    </w:p>
    <w:p w14:paraId="0B468F11" w14:textId="77777777" w:rsidR="00F96814" w:rsidRDefault="00F96814" w:rsidP="001B0DAA">
      <w:pPr>
        <w:ind w:left="360"/>
        <w:rPr>
          <w:rFonts w:ascii="Times New Roman" w:eastAsia="Merriweather" w:hAnsi="Times New Roman" w:cs="Times New Roman"/>
          <w:bCs/>
        </w:rPr>
      </w:pPr>
    </w:p>
    <w:p w14:paraId="541D3832" w14:textId="7C34900E" w:rsidR="00F96814" w:rsidRPr="00F96814" w:rsidRDefault="00F96814" w:rsidP="00F96814">
      <w:pPr>
        <w:tabs>
          <w:tab w:val="left" w:pos="264"/>
        </w:tabs>
        <w:spacing w:line="276" w:lineRule="auto"/>
        <w:ind w:left="90"/>
        <w:rPr>
          <w:rFonts w:ascii="Times New Roman" w:eastAsia="Merriweather" w:hAnsi="Times New Roman" w:cs="Times New Roman"/>
          <w:b/>
          <w:sz w:val="26"/>
          <w:szCs w:val="26"/>
        </w:rPr>
      </w:pPr>
      <w:r w:rsidRPr="009808AD">
        <w:rPr>
          <w:rFonts w:ascii="Times New Roman" w:eastAsia="Merriweather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BBE98" wp14:editId="68D922D3">
                <wp:simplePos x="0" y="0"/>
                <wp:positionH relativeFrom="margin">
                  <wp:posOffset>502468</wp:posOffset>
                </wp:positionH>
                <wp:positionV relativeFrom="paragraph">
                  <wp:posOffset>110314</wp:posOffset>
                </wp:positionV>
                <wp:extent cx="6331636" cy="0"/>
                <wp:effectExtent l="0" t="0" r="5715" b="12700"/>
                <wp:wrapNone/>
                <wp:docPr id="205099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6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7A764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55pt,8.7pt" to="538.1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" strokecolor="black [3213]">
                <w10:wrap anchorx="margin"/>
              </v:line>
            </w:pict>
          </mc:Fallback>
        </mc:AlternateContent>
      </w:r>
      <w:r>
        <w:rPr>
          <w:rFonts w:ascii="Times New Roman" w:eastAsia="Merriweather" w:hAnsi="Times New Roman" w:cs="Times New Roman"/>
          <w:sz w:val="26"/>
          <w:szCs w:val="26"/>
        </w:rPr>
        <w:t>Skills</w:t>
      </w:r>
      <w:r w:rsidRPr="009808AD">
        <w:rPr>
          <w:rFonts w:ascii="Times New Roman" w:eastAsia="Merriweather" w:hAnsi="Times New Roman" w:cs="Times New Roman"/>
          <w:sz w:val="26"/>
          <w:szCs w:val="26"/>
        </w:rPr>
        <w:t xml:space="preserve"> </w:t>
      </w:r>
    </w:p>
    <w:p w14:paraId="16A82BA0" w14:textId="77777777" w:rsidR="00F96814" w:rsidRDefault="00F96814" w:rsidP="00151D8D">
      <w:pPr>
        <w:ind w:left="360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  <w:b/>
        </w:rPr>
        <w:t>Programming Languages</w:t>
      </w:r>
      <w:r w:rsidR="0082254E" w:rsidRPr="009808AD">
        <w:rPr>
          <w:rFonts w:ascii="Times New Roman" w:eastAsia="Merriweather" w:hAnsi="Times New Roman" w:cs="Times New Roman"/>
          <w:b/>
        </w:rPr>
        <w:t xml:space="preserve">: </w:t>
      </w:r>
      <w:r w:rsidR="001C2AEE" w:rsidRPr="009808AD">
        <w:rPr>
          <w:rFonts w:ascii="Times New Roman" w:eastAsia="Merriweather" w:hAnsi="Times New Roman" w:cs="Times New Roman"/>
        </w:rPr>
        <w:t>C++,</w:t>
      </w:r>
      <w:r w:rsidR="0090573A" w:rsidRPr="009808AD">
        <w:rPr>
          <w:rFonts w:ascii="Times New Roman" w:eastAsia="Merriweather" w:hAnsi="Times New Roman" w:cs="Times New Roman"/>
        </w:rPr>
        <w:t xml:space="preserve"> C,</w:t>
      </w:r>
      <w:r w:rsidR="001C2AEE" w:rsidRPr="009808AD">
        <w:rPr>
          <w:rFonts w:ascii="Times New Roman" w:eastAsia="Merriweather" w:hAnsi="Times New Roman" w:cs="Times New Roman"/>
        </w:rPr>
        <w:t xml:space="preserve"> Python</w:t>
      </w:r>
      <w:r w:rsidR="0082254E" w:rsidRPr="009808AD">
        <w:rPr>
          <w:rFonts w:ascii="Times New Roman" w:eastAsia="Merriweather" w:hAnsi="Times New Roman" w:cs="Times New Roman"/>
        </w:rPr>
        <w:t>,</w:t>
      </w:r>
      <w:r w:rsidR="00260812">
        <w:rPr>
          <w:rFonts w:ascii="Times New Roman" w:eastAsia="Merriweather" w:hAnsi="Times New Roman" w:cs="Times New Roman"/>
        </w:rPr>
        <w:t xml:space="preserve"> HTML, CSS, </w:t>
      </w:r>
      <w:r w:rsidR="00B338C3">
        <w:rPr>
          <w:rFonts w:ascii="Times New Roman" w:eastAsia="Merriweather" w:hAnsi="Times New Roman" w:cs="Times New Roman"/>
        </w:rPr>
        <w:t>JavaScript</w:t>
      </w:r>
      <w:r w:rsidR="00260812">
        <w:rPr>
          <w:rFonts w:ascii="Times New Roman" w:eastAsia="Merriweather" w:hAnsi="Times New Roman" w:cs="Times New Roman"/>
        </w:rPr>
        <w:t>,</w:t>
      </w:r>
      <w:r w:rsidR="0082254E" w:rsidRPr="009808AD">
        <w:rPr>
          <w:rFonts w:ascii="Times New Roman" w:eastAsia="Merriweather" w:hAnsi="Times New Roman" w:cs="Times New Roman"/>
        </w:rPr>
        <w:t xml:space="preserve"> </w:t>
      </w:r>
      <w:r w:rsidR="001C2AEE" w:rsidRPr="009808AD">
        <w:rPr>
          <w:rFonts w:ascii="Times New Roman" w:eastAsia="Merriweather" w:hAnsi="Times New Roman" w:cs="Times New Roman"/>
        </w:rPr>
        <w:t>MATLAB</w:t>
      </w:r>
    </w:p>
    <w:p w14:paraId="3C1FAFAA" w14:textId="4E1982B4" w:rsidR="00EC37A8" w:rsidRPr="009808AD" w:rsidRDefault="00F96814" w:rsidP="00151D8D">
      <w:pPr>
        <w:ind w:left="360"/>
        <w:rPr>
          <w:rFonts w:ascii="Times New Roman" w:eastAsia="Merriweather" w:hAnsi="Times New Roman" w:cs="Times New Roman"/>
          <w:bCs/>
        </w:rPr>
      </w:pPr>
      <w:r>
        <w:rPr>
          <w:rFonts w:ascii="Times New Roman" w:eastAsia="Merriweather" w:hAnsi="Times New Roman" w:cs="Times New Roman"/>
          <w:b/>
        </w:rPr>
        <w:t>Frameworks/Libraries:</w:t>
      </w:r>
      <w:r w:rsidR="0082254E" w:rsidRPr="009808AD">
        <w:rPr>
          <w:rFonts w:ascii="Times New Roman" w:eastAsia="Merriweather" w:hAnsi="Times New Roman" w:cs="Times New Roman"/>
        </w:rPr>
        <w:t xml:space="preserve"> </w:t>
      </w:r>
      <w:r w:rsidR="00304B18">
        <w:rPr>
          <w:rFonts w:ascii="Times New Roman" w:eastAsia="Merriweather" w:hAnsi="Times New Roman" w:cs="Times New Roman"/>
        </w:rPr>
        <w:t xml:space="preserve">AWS, </w:t>
      </w:r>
      <w:r w:rsidR="003C7DC7">
        <w:rPr>
          <w:rFonts w:ascii="Times New Roman" w:eastAsia="Merriweather" w:hAnsi="Times New Roman" w:cs="Times New Roman"/>
        </w:rPr>
        <w:t xml:space="preserve">Jira, </w:t>
      </w:r>
      <w:r>
        <w:rPr>
          <w:rFonts w:ascii="Times New Roman" w:eastAsia="Merriweather" w:hAnsi="Times New Roman" w:cs="Times New Roman"/>
        </w:rPr>
        <w:t xml:space="preserve">Agile Scrum, </w:t>
      </w:r>
      <w:r w:rsidR="00136D01">
        <w:rPr>
          <w:rFonts w:ascii="Times New Roman" w:eastAsia="Merriweather" w:hAnsi="Times New Roman" w:cs="Times New Roman"/>
        </w:rPr>
        <w:t xml:space="preserve">Catch2, </w:t>
      </w:r>
      <w:r w:rsidR="001C2AEE" w:rsidRPr="009808AD">
        <w:rPr>
          <w:rFonts w:ascii="Times New Roman" w:eastAsia="Merriweather" w:hAnsi="Times New Roman" w:cs="Times New Roman"/>
        </w:rPr>
        <w:t xml:space="preserve">SFML, </w:t>
      </w:r>
      <w:proofErr w:type="spellStart"/>
      <w:r w:rsidR="001C2AEE" w:rsidRPr="009808AD">
        <w:rPr>
          <w:rFonts w:ascii="Times New Roman" w:eastAsia="Merriweather" w:hAnsi="Times New Roman" w:cs="Times New Roman"/>
        </w:rPr>
        <w:t>PyGame</w:t>
      </w:r>
      <w:proofErr w:type="spellEnd"/>
      <w:r>
        <w:rPr>
          <w:rFonts w:ascii="Times New Roman" w:eastAsia="Merriweather" w:hAnsi="Times New Roman" w:cs="Times New Roman"/>
        </w:rPr>
        <w:t>, Pandas, NumPy, Scikit-Learn</w:t>
      </w:r>
      <w:r w:rsidR="00EC37A8" w:rsidRPr="009808AD">
        <w:rPr>
          <w:rFonts w:ascii="Times New Roman" w:eastAsia="Merriweather" w:hAnsi="Times New Roman" w:cs="Times New Roman"/>
          <w:bCs/>
        </w:rPr>
        <w:t xml:space="preserve"> </w:t>
      </w:r>
    </w:p>
    <w:p w14:paraId="495AAF59" w14:textId="12C2DDB6" w:rsidR="009808AD" w:rsidRPr="00F96814" w:rsidRDefault="004F58A2" w:rsidP="00F96814">
      <w:pPr>
        <w:tabs>
          <w:tab w:val="left" w:pos="264"/>
        </w:tabs>
        <w:ind w:left="360"/>
        <w:rPr>
          <w:rFonts w:ascii="Times New Roman" w:eastAsia="Merriweather" w:hAnsi="Times New Roman" w:cs="Times New Roman"/>
          <w:bCs/>
        </w:rPr>
      </w:pPr>
      <w:r w:rsidRPr="009808AD">
        <w:rPr>
          <w:rFonts w:ascii="Times New Roman" w:eastAsia="Merriweather" w:hAnsi="Times New Roman" w:cs="Times New Roman"/>
          <w:b/>
        </w:rPr>
        <w:t>General Skills:</w:t>
      </w:r>
      <w:r w:rsidRPr="009808AD">
        <w:rPr>
          <w:rFonts w:ascii="Times New Roman" w:eastAsia="Merriweather" w:hAnsi="Times New Roman" w:cs="Times New Roman"/>
          <w:bCs/>
        </w:rPr>
        <w:t xml:space="preserve"> Microsoft Office Suite, </w:t>
      </w:r>
      <w:r w:rsidR="0090573A" w:rsidRPr="009808AD">
        <w:rPr>
          <w:rFonts w:ascii="Times New Roman" w:eastAsia="Merriweather" w:hAnsi="Times New Roman" w:cs="Times New Roman"/>
          <w:bCs/>
        </w:rPr>
        <w:t>G Suite</w:t>
      </w:r>
    </w:p>
    <w:p w14:paraId="52B8D6B3" w14:textId="684B0C7D" w:rsidR="001B0DAA" w:rsidRPr="009808AD" w:rsidRDefault="001B0DAA" w:rsidP="0082254E">
      <w:pPr>
        <w:rPr>
          <w:rFonts w:ascii="Times New Roman" w:eastAsia="Merriweather" w:hAnsi="Times New Roman" w:cs="Times New Roman"/>
          <w:bCs/>
          <w:sz w:val="20"/>
          <w:szCs w:val="20"/>
        </w:rPr>
      </w:pPr>
    </w:p>
    <w:p w14:paraId="26F5F2FE" w14:textId="345B6928" w:rsidR="00BC6D50" w:rsidRPr="009808AD" w:rsidRDefault="005767C5" w:rsidP="00BC6D50">
      <w:pPr>
        <w:tabs>
          <w:tab w:val="left" w:pos="264"/>
        </w:tabs>
        <w:spacing w:line="276" w:lineRule="auto"/>
        <w:ind w:left="90"/>
        <w:rPr>
          <w:rFonts w:ascii="Times New Roman" w:eastAsia="Merriweather" w:hAnsi="Times New Roman" w:cs="Times New Roman"/>
          <w:b/>
          <w:sz w:val="26"/>
          <w:szCs w:val="26"/>
        </w:rPr>
      </w:pPr>
      <w:r w:rsidRPr="009808AD">
        <w:rPr>
          <w:rFonts w:ascii="Times New Roman" w:eastAsia="Merriweather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7A6C2" wp14:editId="702C7A16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562600" cy="12700"/>
                <wp:effectExtent l="0" t="0" r="19050" b="25400"/>
                <wp:wrapNone/>
                <wp:docPr id="185965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C91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6.8pt,8.15pt" to="824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" strokecolor="black [3213]">
                <w10:wrap anchorx="margin"/>
              </v:line>
            </w:pict>
          </mc:Fallback>
        </mc:AlternateContent>
      </w:r>
      <w:r w:rsidR="00D76355" w:rsidRPr="009808AD">
        <w:rPr>
          <w:rFonts w:ascii="Times New Roman" w:eastAsia="Merriweather" w:hAnsi="Times New Roman" w:cs="Times New Roman"/>
          <w:sz w:val="26"/>
          <w:szCs w:val="26"/>
        </w:rPr>
        <w:t>Work Experience</w:t>
      </w:r>
      <w:r w:rsidRPr="009808AD">
        <w:rPr>
          <w:rFonts w:ascii="Times New Roman" w:eastAsia="Merriweather" w:hAnsi="Times New Roman" w:cs="Times New Roman"/>
          <w:sz w:val="26"/>
          <w:szCs w:val="26"/>
        </w:rPr>
        <w:t xml:space="preserve"> </w:t>
      </w:r>
    </w:p>
    <w:p w14:paraId="02BB818B" w14:textId="1B3769F7" w:rsidR="00F96814" w:rsidRPr="009808AD" w:rsidRDefault="00F96814" w:rsidP="00F96814">
      <w:pPr>
        <w:tabs>
          <w:tab w:val="right" w:pos="10800"/>
          <w:tab w:val="left" w:pos="264"/>
        </w:tabs>
        <w:ind w:left="360"/>
        <w:rPr>
          <w:rFonts w:ascii="Times New Roman" w:eastAsia="Merriweather" w:hAnsi="Times New Roman" w:cs="Times New Roman"/>
        </w:rPr>
      </w:pPr>
      <w:proofErr w:type="spellStart"/>
      <w:r>
        <w:rPr>
          <w:rFonts w:ascii="Times New Roman" w:eastAsia="Merriweather" w:hAnsi="Times New Roman" w:cs="Times New Roman"/>
          <w:b/>
        </w:rPr>
        <w:t>KidzHack</w:t>
      </w:r>
      <w:proofErr w:type="spellEnd"/>
      <w:r w:rsidRPr="009808AD">
        <w:rPr>
          <w:rFonts w:ascii="Times New Roman" w:eastAsia="Merriweather" w:hAnsi="Times New Roman" w:cs="Times New Roman"/>
        </w:rPr>
        <w:tab/>
      </w:r>
      <w:r>
        <w:rPr>
          <w:rFonts w:ascii="Times New Roman" w:eastAsia="Merriweather" w:hAnsi="Times New Roman" w:cs="Times New Roman"/>
          <w:i/>
        </w:rPr>
        <w:t>May</w:t>
      </w:r>
      <w:r w:rsidRPr="009808AD">
        <w:rPr>
          <w:rFonts w:ascii="Times New Roman" w:eastAsia="Merriweather" w:hAnsi="Times New Roman" w:cs="Times New Roman"/>
          <w:i/>
        </w:rPr>
        <w:t xml:space="preserve"> 2024 – </w:t>
      </w:r>
      <w:r w:rsidR="003C7DC7">
        <w:rPr>
          <w:rFonts w:ascii="Times New Roman" w:eastAsia="Merriweather" w:hAnsi="Times New Roman" w:cs="Times New Roman"/>
          <w:i/>
        </w:rPr>
        <w:t>Aug. 2024</w:t>
      </w:r>
    </w:p>
    <w:p w14:paraId="6E65766D" w14:textId="169B2786" w:rsidR="00F96814" w:rsidRPr="009808AD" w:rsidRDefault="00F96814" w:rsidP="00F96814">
      <w:pPr>
        <w:tabs>
          <w:tab w:val="right" w:pos="10794"/>
        </w:tabs>
        <w:ind w:left="360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  <w:i/>
        </w:rPr>
        <w:t>Software Engineer Intern</w:t>
      </w:r>
      <w:r w:rsidRPr="009808AD">
        <w:rPr>
          <w:rFonts w:ascii="Times New Roman" w:eastAsia="Merriweather" w:hAnsi="Times New Roman" w:cs="Times New Roman"/>
          <w:i/>
        </w:rPr>
        <w:tab/>
      </w:r>
    </w:p>
    <w:p w14:paraId="640BD2FD" w14:textId="5BD0EAF4" w:rsidR="003C7DC7" w:rsidRPr="003C7DC7" w:rsidRDefault="003C7DC7" w:rsidP="003C7DC7">
      <w:pPr>
        <w:numPr>
          <w:ilvl w:val="0"/>
          <w:numId w:val="6"/>
        </w:numPr>
        <w:tabs>
          <w:tab w:val="left" w:pos="264"/>
        </w:tabs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>Collaborated with fellow interns to enhance a web-based application designed to help middle school students monitor and track their mental health to decrease depression and suicide rates by 50% in their age group.</w:t>
      </w:r>
    </w:p>
    <w:p w14:paraId="3A9F63DE" w14:textId="5E587D6C" w:rsidR="00B3094C" w:rsidRDefault="003C7DC7" w:rsidP="00B3094C">
      <w:pPr>
        <w:numPr>
          <w:ilvl w:val="0"/>
          <w:numId w:val="6"/>
        </w:numPr>
        <w:tabs>
          <w:tab w:val="left" w:pos="264"/>
        </w:tabs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>Led a group of colleagues in the development of</w:t>
      </w:r>
      <w:r w:rsidR="00F96814">
        <w:rPr>
          <w:rFonts w:ascii="Times New Roman" w:eastAsia="Merriweather" w:hAnsi="Times New Roman" w:cs="Times New Roman"/>
        </w:rPr>
        <w:t xml:space="preserve"> </w:t>
      </w:r>
      <w:r>
        <w:rPr>
          <w:rFonts w:ascii="Times New Roman" w:eastAsia="Merriweather" w:hAnsi="Times New Roman" w:cs="Times New Roman"/>
        </w:rPr>
        <w:t>a critical AWS Lambda that retrieves survey responses from DynamoDB to identify patterns in students’ moods and emotions using sophisticated logic written in Python code</w:t>
      </w:r>
      <w:r w:rsidR="009A41D6">
        <w:rPr>
          <w:rFonts w:ascii="Times New Roman" w:eastAsia="Merriweather" w:hAnsi="Times New Roman" w:cs="Times New Roman"/>
        </w:rPr>
        <w:t>.</w:t>
      </w:r>
    </w:p>
    <w:p w14:paraId="50CA757C" w14:textId="0CEA0610" w:rsidR="00B3094C" w:rsidRPr="00B3094C" w:rsidRDefault="009A41D6" w:rsidP="00B3094C">
      <w:pPr>
        <w:numPr>
          <w:ilvl w:val="0"/>
          <w:numId w:val="6"/>
        </w:numPr>
        <w:tabs>
          <w:tab w:val="left" w:pos="264"/>
        </w:tabs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 xml:space="preserve">Ensured continuous integration and deployment of code </w:t>
      </w:r>
      <w:r w:rsidR="006B469B">
        <w:rPr>
          <w:rFonts w:ascii="Times New Roman" w:eastAsia="Merriweather" w:hAnsi="Times New Roman" w:cs="Times New Roman"/>
        </w:rPr>
        <w:t xml:space="preserve">to AWS </w:t>
      </w:r>
      <w:r>
        <w:rPr>
          <w:rFonts w:ascii="Times New Roman" w:eastAsia="Merriweather" w:hAnsi="Times New Roman" w:cs="Times New Roman"/>
        </w:rPr>
        <w:t>using a</w:t>
      </w:r>
      <w:r w:rsidR="003C7DC7">
        <w:rPr>
          <w:rFonts w:ascii="Times New Roman" w:eastAsia="Merriweather" w:hAnsi="Times New Roman" w:cs="Times New Roman"/>
        </w:rPr>
        <w:t xml:space="preserve"> Jira-based</w:t>
      </w:r>
      <w:r>
        <w:rPr>
          <w:rFonts w:ascii="Times New Roman" w:eastAsia="Merriweather" w:hAnsi="Times New Roman" w:cs="Times New Roman"/>
        </w:rPr>
        <w:t xml:space="preserve"> Agile Scrum framework.</w:t>
      </w:r>
    </w:p>
    <w:p w14:paraId="48E3357E" w14:textId="77777777" w:rsidR="009A41D6" w:rsidRDefault="009A41D6">
      <w:pPr>
        <w:tabs>
          <w:tab w:val="right" w:pos="10800"/>
          <w:tab w:val="left" w:pos="264"/>
        </w:tabs>
        <w:ind w:left="360"/>
        <w:rPr>
          <w:rFonts w:ascii="Times New Roman" w:eastAsia="Merriweather" w:hAnsi="Times New Roman" w:cs="Times New Roman"/>
          <w:b/>
        </w:rPr>
      </w:pPr>
    </w:p>
    <w:p w14:paraId="0000000D" w14:textId="31C0B4C2" w:rsidR="006C5F93" w:rsidRPr="009808AD" w:rsidRDefault="0090573A">
      <w:pPr>
        <w:tabs>
          <w:tab w:val="right" w:pos="10800"/>
          <w:tab w:val="left" w:pos="264"/>
        </w:tabs>
        <w:ind w:left="360"/>
        <w:rPr>
          <w:rFonts w:ascii="Times New Roman" w:eastAsia="Merriweather" w:hAnsi="Times New Roman" w:cs="Times New Roman"/>
        </w:rPr>
      </w:pPr>
      <w:r w:rsidRPr="009808AD">
        <w:rPr>
          <w:rFonts w:ascii="Times New Roman" w:eastAsia="Merriweather" w:hAnsi="Times New Roman" w:cs="Times New Roman"/>
          <w:b/>
        </w:rPr>
        <w:t>Insightful Analysis Solutions</w:t>
      </w:r>
      <w:r w:rsidR="00D76355" w:rsidRPr="009808AD">
        <w:rPr>
          <w:rFonts w:ascii="Times New Roman" w:eastAsia="Merriweather" w:hAnsi="Times New Roman" w:cs="Times New Roman"/>
        </w:rPr>
        <w:tab/>
      </w:r>
      <w:r w:rsidRPr="009808AD">
        <w:rPr>
          <w:rFonts w:ascii="Times New Roman" w:eastAsia="Merriweather" w:hAnsi="Times New Roman" w:cs="Times New Roman"/>
          <w:i/>
        </w:rPr>
        <w:t>Jan</w:t>
      </w:r>
      <w:r w:rsidR="00A35F0F" w:rsidRPr="009808AD">
        <w:rPr>
          <w:rFonts w:ascii="Times New Roman" w:eastAsia="Merriweather" w:hAnsi="Times New Roman" w:cs="Times New Roman"/>
          <w:i/>
        </w:rPr>
        <w:t>.</w:t>
      </w:r>
      <w:r w:rsidR="00D76355" w:rsidRPr="009808AD">
        <w:rPr>
          <w:rFonts w:ascii="Times New Roman" w:eastAsia="Merriweather" w:hAnsi="Times New Roman" w:cs="Times New Roman"/>
          <w:i/>
        </w:rPr>
        <w:t xml:space="preserve"> 202</w:t>
      </w:r>
      <w:r w:rsidRPr="009808AD">
        <w:rPr>
          <w:rFonts w:ascii="Times New Roman" w:eastAsia="Merriweather" w:hAnsi="Times New Roman" w:cs="Times New Roman"/>
          <w:i/>
        </w:rPr>
        <w:t>4</w:t>
      </w:r>
      <w:r w:rsidR="00D76355" w:rsidRPr="009808AD">
        <w:rPr>
          <w:rFonts w:ascii="Times New Roman" w:eastAsia="Merriweather" w:hAnsi="Times New Roman" w:cs="Times New Roman"/>
          <w:i/>
        </w:rPr>
        <w:t xml:space="preserve"> </w:t>
      </w:r>
      <w:r w:rsidR="00A35F0F" w:rsidRPr="009808AD">
        <w:rPr>
          <w:rFonts w:ascii="Times New Roman" w:eastAsia="Merriweather" w:hAnsi="Times New Roman" w:cs="Times New Roman"/>
          <w:i/>
        </w:rPr>
        <w:t>–</w:t>
      </w:r>
      <w:r w:rsidR="00D76355" w:rsidRPr="009808AD">
        <w:rPr>
          <w:rFonts w:ascii="Times New Roman" w:eastAsia="Merriweather" w:hAnsi="Times New Roman" w:cs="Times New Roman"/>
          <w:i/>
        </w:rPr>
        <w:t xml:space="preserve"> </w:t>
      </w:r>
      <w:r w:rsidR="009A41D6">
        <w:rPr>
          <w:rFonts w:ascii="Times New Roman" w:eastAsia="Merriweather" w:hAnsi="Times New Roman" w:cs="Times New Roman"/>
          <w:i/>
        </w:rPr>
        <w:t>Jun</w:t>
      </w:r>
      <w:r w:rsidR="00A35F0F" w:rsidRPr="009808AD">
        <w:rPr>
          <w:rFonts w:ascii="Times New Roman" w:eastAsia="Merriweather" w:hAnsi="Times New Roman" w:cs="Times New Roman"/>
          <w:i/>
        </w:rPr>
        <w:t>.</w:t>
      </w:r>
      <w:r w:rsidR="00D76355" w:rsidRPr="009808AD">
        <w:rPr>
          <w:rFonts w:ascii="Times New Roman" w:eastAsia="Merriweather" w:hAnsi="Times New Roman" w:cs="Times New Roman"/>
          <w:i/>
        </w:rPr>
        <w:t xml:space="preserve"> 202</w:t>
      </w:r>
      <w:r w:rsidRPr="009808AD">
        <w:rPr>
          <w:rFonts w:ascii="Times New Roman" w:eastAsia="Merriweather" w:hAnsi="Times New Roman" w:cs="Times New Roman"/>
          <w:i/>
        </w:rPr>
        <w:t>4</w:t>
      </w:r>
    </w:p>
    <w:p w14:paraId="0CF5FB8E" w14:textId="2999FC68" w:rsidR="00D76355" w:rsidRPr="009808AD" w:rsidRDefault="0090573A" w:rsidP="00E14262">
      <w:pPr>
        <w:tabs>
          <w:tab w:val="right" w:pos="10794"/>
        </w:tabs>
        <w:ind w:left="360"/>
        <w:rPr>
          <w:rFonts w:ascii="Times New Roman" w:eastAsia="Merriweather" w:hAnsi="Times New Roman" w:cs="Times New Roman"/>
        </w:rPr>
      </w:pPr>
      <w:r w:rsidRPr="009808AD">
        <w:rPr>
          <w:rFonts w:ascii="Times New Roman" w:eastAsia="Merriweather" w:hAnsi="Times New Roman" w:cs="Times New Roman"/>
          <w:i/>
        </w:rPr>
        <w:t>Research Assistant</w:t>
      </w:r>
      <w:r w:rsidR="00D76355" w:rsidRPr="009808AD">
        <w:rPr>
          <w:rFonts w:ascii="Times New Roman" w:eastAsia="Merriweather" w:hAnsi="Times New Roman" w:cs="Times New Roman"/>
          <w:i/>
        </w:rPr>
        <w:tab/>
      </w:r>
    </w:p>
    <w:p w14:paraId="73131A46" w14:textId="7C8438D4" w:rsidR="0090573A" w:rsidRPr="009808AD" w:rsidRDefault="003661D6" w:rsidP="0090573A">
      <w:pPr>
        <w:numPr>
          <w:ilvl w:val="0"/>
          <w:numId w:val="6"/>
        </w:numPr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 xml:space="preserve">Assisted </w:t>
      </w:r>
      <w:r w:rsidR="00395461">
        <w:rPr>
          <w:rFonts w:ascii="Times New Roman" w:eastAsia="Merriweather" w:hAnsi="Times New Roman" w:cs="Times New Roman"/>
        </w:rPr>
        <w:t>in</w:t>
      </w:r>
      <w:r w:rsidR="0090573A" w:rsidRPr="009808AD">
        <w:rPr>
          <w:rFonts w:ascii="Times New Roman" w:eastAsia="Merriweather" w:hAnsi="Times New Roman" w:cs="Times New Roman"/>
        </w:rPr>
        <w:t xml:space="preserve"> comprehensive literature reviews and data analysis to </w:t>
      </w:r>
      <w:r w:rsidR="006B469B">
        <w:rPr>
          <w:rFonts w:ascii="Times New Roman" w:eastAsia="Merriweather" w:hAnsi="Times New Roman" w:cs="Times New Roman"/>
        </w:rPr>
        <w:t>enhance</w:t>
      </w:r>
      <w:r w:rsidR="0090573A" w:rsidRPr="009808AD">
        <w:rPr>
          <w:rFonts w:ascii="Times New Roman" w:eastAsia="Merriweather" w:hAnsi="Times New Roman" w:cs="Times New Roman"/>
        </w:rPr>
        <w:t xml:space="preserve"> grant proposals, ensuring alignment with funder </w:t>
      </w:r>
      <w:r w:rsidRPr="009808AD">
        <w:rPr>
          <w:rFonts w:ascii="Times New Roman" w:eastAsia="Merriweather" w:hAnsi="Times New Roman" w:cs="Times New Roman"/>
        </w:rPr>
        <w:t>priorities</w:t>
      </w:r>
      <w:r w:rsidR="0090573A" w:rsidRPr="009808AD">
        <w:rPr>
          <w:rFonts w:ascii="Times New Roman" w:eastAsia="Merriweather" w:hAnsi="Times New Roman" w:cs="Times New Roman"/>
        </w:rPr>
        <w:t xml:space="preserve"> and maximizing the potential for successful funding outcomes.</w:t>
      </w:r>
    </w:p>
    <w:p w14:paraId="00000018" w14:textId="04E3D9F1" w:rsidR="006C5F93" w:rsidRPr="009808AD" w:rsidRDefault="003661D6" w:rsidP="0090573A">
      <w:pPr>
        <w:numPr>
          <w:ilvl w:val="0"/>
          <w:numId w:val="6"/>
        </w:numPr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 xml:space="preserve">Played a key role in </w:t>
      </w:r>
      <w:r w:rsidR="009A41D6">
        <w:rPr>
          <w:rFonts w:ascii="Times New Roman" w:eastAsia="Merriweather" w:hAnsi="Times New Roman" w:cs="Times New Roman"/>
        </w:rPr>
        <w:t xml:space="preserve">establishing company roots </w:t>
      </w:r>
      <w:r>
        <w:rPr>
          <w:rFonts w:ascii="Times New Roman" w:eastAsia="Merriweather" w:hAnsi="Times New Roman" w:cs="Times New Roman"/>
        </w:rPr>
        <w:t xml:space="preserve">by providing support in company organization and contributing to the implementation of impactful marketing strategies, </w:t>
      </w:r>
      <w:r w:rsidR="005054F3">
        <w:rPr>
          <w:rFonts w:ascii="Times New Roman" w:eastAsia="Merriweather" w:hAnsi="Times New Roman" w:cs="Times New Roman"/>
        </w:rPr>
        <w:t xml:space="preserve">ultimately </w:t>
      </w:r>
      <w:r>
        <w:rPr>
          <w:rFonts w:ascii="Times New Roman" w:eastAsia="Merriweather" w:hAnsi="Times New Roman" w:cs="Times New Roman"/>
        </w:rPr>
        <w:t xml:space="preserve">resulting in streamlined operations and </w:t>
      </w:r>
      <w:r w:rsidR="009A41D6">
        <w:rPr>
          <w:rFonts w:ascii="Times New Roman" w:eastAsia="Merriweather" w:hAnsi="Times New Roman" w:cs="Times New Roman"/>
        </w:rPr>
        <w:t>an uptake of 20% in clientele</w:t>
      </w:r>
      <w:r>
        <w:rPr>
          <w:rFonts w:ascii="Times New Roman" w:eastAsia="Merriweather" w:hAnsi="Times New Roman" w:cs="Times New Roman"/>
        </w:rPr>
        <w:t>.</w:t>
      </w:r>
    </w:p>
    <w:p w14:paraId="61C63BCF" w14:textId="7BAD42B0" w:rsidR="00AA5FC2" w:rsidRPr="009808AD" w:rsidRDefault="00AA5FC2">
      <w:pPr>
        <w:ind w:left="90"/>
        <w:rPr>
          <w:rFonts w:ascii="Times New Roman" w:eastAsia="Merriweather" w:hAnsi="Times New Roman" w:cs="Times New Roman"/>
          <w:sz w:val="20"/>
          <w:szCs w:val="20"/>
        </w:rPr>
      </w:pPr>
    </w:p>
    <w:p w14:paraId="0FBB1FDC" w14:textId="51895472" w:rsidR="00D12803" w:rsidRPr="00580681" w:rsidRDefault="005E321B" w:rsidP="00580681">
      <w:pPr>
        <w:pBdr>
          <w:between w:val="single" w:sz="4" w:space="1" w:color="auto"/>
        </w:pBdr>
        <w:spacing w:line="276" w:lineRule="auto"/>
        <w:ind w:left="90"/>
        <w:rPr>
          <w:rFonts w:ascii="Times New Roman" w:eastAsia="Merriweather" w:hAnsi="Times New Roman" w:cs="Times New Roman"/>
          <w:sz w:val="26"/>
          <w:szCs w:val="26"/>
        </w:rPr>
      </w:pPr>
      <w:r w:rsidRPr="009808AD">
        <w:rPr>
          <w:rFonts w:ascii="Times New Roman" w:eastAsia="Merriweather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35712" wp14:editId="763FCFB1">
                <wp:simplePos x="0" y="0"/>
                <wp:positionH relativeFrom="margin">
                  <wp:align>right</wp:align>
                </wp:positionH>
                <wp:positionV relativeFrom="paragraph">
                  <wp:posOffset>103165</wp:posOffset>
                </wp:positionV>
                <wp:extent cx="6170342" cy="33454"/>
                <wp:effectExtent l="0" t="0" r="20955" b="24130"/>
                <wp:wrapNone/>
                <wp:docPr id="2057427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342" cy="334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725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8.1pt" to="920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" strokecolor="black [3213]">
                <w10:wrap anchorx="margin"/>
              </v:line>
            </w:pict>
          </mc:Fallback>
        </mc:AlternateContent>
      </w:r>
      <w:r w:rsidR="00563B1F" w:rsidRPr="009808AD">
        <w:rPr>
          <w:rFonts w:ascii="Times New Roman" w:eastAsia="Merriweather" w:hAnsi="Times New Roman" w:cs="Times New Roman"/>
          <w:sz w:val="26"/>
          <w:szCs w:val="26"/>
        </w:rPr>
        <w:t>Projects</w:t>
      </w:r>
      <w:r w:rsidRPr="009808AD">
        <w:rPr>
          <w:rFonts w:ascii="Times New Roman" w:eastAsia="Merriweather" w:hAnsi="Times New Roman" w:cs="Times New Roman"/>
          <w:sz w:val="26"/>
          <w:szCs w:val="26"/>
        </w:rPr>
        <w:t xml:space="preserve"> </w:t>
      </w:r>
    </w:p>
    <w:p w14:paraId="6E16AB24" w14:textId="305DDA52" w:rsidR="00153A86" w:rsidRDefault="00153A86" w:rsidP="003A7F6B">
      <w:pPr>
        <w:tabs>
          <w:tab w:val="right" w:pos="10794"/>
        </w:tabs>
        <w:ind w:left="360"/>
        <w:rPr>
          <w:rFonts w:ascii="Times New Roman" w:eastAsia="Merriweather" w:hAnsi="Times New Roman" w:cs="Times New Roman"/>
          <w:i/>
        </w:rPr>
      </w:pPr>
      <w:r>
        <w:rPr>
          <w:rFonts w:ascii="Times New Roman" w:eastAsia="Merriweather" w:hAnsi="Times New Roman" w:cs="Times New Roman"/>
          <w:b/>
        </w:rPr>
        <w:t xml:space="preserve">Personal Website </w:t>
      </w:r>
      <w:r w:rsidRPr="009808AD">
        <w:rPr>
          <w:rFonts w:ascii="Times New Roman" w:eastAsia="Merriweather" w:hAnsi="Times New Roman" w:cs="Times New Roman"/>
          <w:b/>
        </w:rPr>
        <w:t>–</w:t>
      </w:r>
      <w:r>
        <w:rPr>
          <w:rFonts w:ascii="Times New Roman" w:eastAsia="Merriweather" w:hAnsi="Times New Roman" w:cs="Times New Roman"/>
          <w:b/>
        </w:rPr>
        <w:t xml:space="preserve"> </w:t>
      </w:r>
      <w:r>
        <w:rPr>
          <w:rFonts w:ascii="Times New Roman" w:eastAsia="Merriweather" w:hAnsi="Times New Roman" w:cs="Times New Roman"/>
          <w:bCs/>
        </w:rPr>
        <w:t>HTML, CSS, Java</w:t>
      </w:r>
      <w:r w:rsidR="00791034">
        <w:rPr>
          <w:rFonts w:ascii="Times New Roman" w:eastAsia="Merriweather" w:hAnsi="Times New Roman" w:cs="Times New Roman"/>
          <w:bCs/>
        </w:rPr>
        <w:t>S</w:t>
      </w:r>
      <w:r>
        <w:rPr>
          <w:rFonts w:ascii="Times New Roman" w:eastAsia="Merriweather" w:hAnsi="Times New Roman" w:cs="Times New Roman"/>
          <w:bCs/>
        </w:rPr>
        <w:t>cript</w:t>
      </w:r>
      <w:proofErr w:type="gramStart"/>
      <w:r w:rsidRPr="009808AD">
        <w:rPr>
          <w:rFonts w:ascii="Times New Roman" w:eastAsia="Merriweather" w:hAnsi="Times New Roman" w:cs="Times New Roman"/>
          <w:bCs/>
          <w:i/>
          <w:iCs/>
        </w:rPr>
        <w:tab/>
        <w:t xml:space="preserve">  </w:t>
      </w:r>
      <w:r>
        <w:rPr>
          <w:rFonts w:ascii="Times New Roman" w:eastAsia="Merriweather" w:hAnsi="Times New Roman" w:cs="Times New Roman"/>
          <w:bCs/>
          <w:i/>
          <w:iCs/>
        </w:rPr>
        <w:t>Apr</w:t>
      </w:r>
      <w:r w:rsidRPr="009808AD">
        <w:rPr>
          <w:rFonts w:ascii="Times New Roman" w:eastAsia="Merriweather" w:hAnsi="Times New Roman" w:cs="Times New Roman"/>
          <w:bCs/>
          <w:i/>
          <w:iCs/>
        </w:rPr>
        <w:t>.</w:t>
      </w:r>
      <w:proofErr w:type="gramEnd"/>
      <w:r w:rsidRPr="009808AD">
        <w:rPr>
          <w:rFonts w:ascii="Times New Roman" w:eastAsia="Merriweather" w:hAnsi="Times New Roman" w:cs="Times New Roman"/>
          <w:bCs/>
          <w:i/>
          <w:iCs/>
        </w:rPr>
        <w:t xml:space="preserve"> 202</w:t>
      </w:r>
      <w:r>
        <w:rPr>
          <w:rFonts w:ascii="Times New Roman" w:eastAsia="Merriweather" w:hAnsi="Times New Roman" w:cs="Times New Roman"/>
          <w:bCs/>
          <w:i/>
          <w:iCs/>
        </w:rPr>
        <w:t>4 – May. 2024</w:t>
      </w:r>
      <w:r w:rsidRPr="009808AD">
        <w:rPr>
          <w:rFonts w:ascii="Times New Roman" w:eastAsia="Merriweather" w:hAnsi="Times New Roman" w:cs="Times New Roman"/>
          <w:i/>
        </w:rPr>
        <w:tab/>
      </w:r>
    </w:p>
    <w:p w14:paraId="074B79C6" w14:textId="020FD740" w:rsidR="00153A86" w:rsidRPr="00153A86" w:rsidRDefault="00153A86" w:rsidP="00153A8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Merriweather" w:hAnsi="Times New Roman" w:cs="Times New Roman"/>
        </w:rPr>
        <w:t>Website URL: declanmckoen.github.io</w:t>
      </w:r>
    </w:p>
    <w:p w14:paraId="0FA01163" w14:textId="77777777" w:rsidR="00153A86" w:rsidRPr="00153A86" w:rsidRDefault="00153A86" w:rsidP="00153A86">
      <w:pPr>
        <w:rPr>
          <w:rFonts w:ascii="Times New Roman" w:hAnsi="Times New Roman" w:cs="Times New Roman"/>
        </w:rPr>
      </w:pPr>
    </w:p>
    <w:p w14:paraId="6B0F7292" w14:textId="30314AFD" w:rsidR="003A7F6B" w:rsidRPr="009808AD" w:rsidRDefault="003A7F6B" w:rsidP="003A7F6B">
      <w:pPr>
        <w:tabs>
          <w:tab w:val="right" w:pos="10794"/>
        </w:tabs>
        <w:ind w:left="360"/>
        <w:rPr>
          <w:rFonts w:ascii="Times New Roman" w:eastAsia="Merriweather" w:hAnsi="Times New Roman" w:cs="Times New Roman"/>
        </w:rPr>
      </w:pPr>
      <w:r w:rsidRPr="009808AD">
        <w:rPr>
          <w:rFonts w:ascii="Times New Roman" w:eastAsia="Merriweather" w:hAnsi="Times New Roman" w:cs="Times New Roman"/>
          <w:b/>
        </w:rPr>
        <w:t xml:space="preserve">Minesweeper Clone – </w:t>
      </w:r>
      <w:r w:rsidRPr="009808AD">
        <w:rPr>
          <w:rFonts w:ascii="Times New Roman" w:eastAsia="Merriweather" w:hAnsi="Times New Roman" w:cs="Times New Roman"/>
          <w:bCs/>
          <w:i/>
          <w:iCs/>
        </w:rPr>
        <w:t>C++</w:t>
      </w:r>
      <w:r w:rsidR="00CE5CCF" w:rsidRPr="009808AD">
        <w:rPr>
          <w:rFonts w:ascii="Times New Roman" w:eastAsia="Merriweather" w:hAnsi="Times New Roman" w:cs="Times New Roman"/>
          <w:bCs/>
          <w:i/>
          <w:iCs/>
        </w:rPr>
        <w:t>,</w:t>
      </w:r>
      <w:r w:rsidRPr="009808AD">
        <w:rPr>
          <w:rFonts w:ascii="Times New Roman" w:eastAsia="Merriweather" w:hAnsi="Times New Roman" w:cs="Times New Roman"/>
          <w:bCs/>
          <w:i/>
          <w:iCs/>
        </w:rPr>
        <w:t xml:space="preserve"> SFML Library</w:t>
      </w:r>
      <w:r w:rsidR="007E4B77" w:rsidRPr="009808AD">
        <w:rPr>
          <w:rFonts w:ascii="Times New Roman" w:eastAsia="Merriweather" w:hAnsi="Times New Roman" w:cs="Times New Roman"/>
          <w:bCs/>
          <w:i/>
          <w:iCs/>
        </w:rPr>
        <w:t>, Git</w:t>
      </w:r>
      <w:r w:rsidR="004B07A0" w:rsidRPr="009808AD">
        <w:rPr>
          <w:rFonts w:ascii="Times New Roman" w:eastAsia="Merriweather" w:hAnsi="Times New Roman" w:cs="Times New Roman"/>
          <w:bCs/>
          <w:i/>
          <w:iCs/>
        </w:rPr>
        <w:tab/>
        <w:t xml:space="preserve">  </w:t>
      </w:r>
      <w:r w:rsidR="00580681">
        <w:rPr>
          <w:rFonts w:ascii="Times New Roman" w:eastAsia="Merriweather" w:hAnsi="Times New Roman" w:cs="Times New Roman"/>
          <w:bCs/>
          <w:i/>
          <w:iCs/>
        </w:rPr>
        <w:t>Nov</w:t>
      </w:r>
      <w:r w:rsidR="004B07A0" w:rsidRPr="009808AD">
        <w:rPr>
          <w:rFonts w:ascii="Times New Roman" w:eastAsia="Merriweather" w:hAnsi="Times New Roman" w:cs="Times New Roman"/>
          <w:bCs/>
          <w:i/>
          <w:iCs/>
        </w:rPr>
        <w:t>. 2023</w:t>
      </w:r>
      <w:r w:rsidR="00580681">
        <w:rPr>
          <w:rFonts w:ascii="Times New Roman" w:eastAsia="Merriweather" w:hAnsi="Times New Roman" w:cs="Times New Roman"/>
          <w:bCs/>
          <w:i/>
          <w:iCs/>
        </w:rPr>
        <w:t xml:space="preserve"> – Dec. 2023</w:t>
      </w:r>
      <w:r w:rsidRPr="009808AD">
        <w:rPr>
          <w:rFonts w:ascii="Times New Roman" w:eastAsia="Merriweather" w:hAnsi="Times New Roman" w:cs="Times New Roman"/>
          <w:i/>
        </w:rPr>
        <w:tab/>
      </w:r>
    </w:p>
    <w:p w14:paraId="4AAB4C24" w14:textId="243BE3D7" w:rsidR="003A7F6B" w:rsidRPr="009808AD" w:rsidRDefault="003A7F6B" w:rsidP="003A7F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08AD">
        <w:rPr>
          <w:rFonts w:ascii="Times New Roman" w:eastAsia="Merriweather" w:hAnsi="Times New Roman" w:cs="Times New Roman"/>
        </w:rPr>
        <w:t xml:space="preserve">Developed a fully functional classic game of Minesweeper in C++ </w:t>
      </w:r>
      <w:r w:rsidR="006B469B">
        <w:rPr>
          <w:rFonts w:ascii="Times New Roman" w:eastAsia="Merriweather" w:hAnsi="Times New Roman" w:cs="Times New Roman"/>
        </w:rPr>
        <w:t>using the</w:t>
      </w:r>
      <w:r w:rsidRPr="009808AD">
        <w:rPr>
          <w:rFonts w:ascii="Times New Roman" w:eastAsia="Merriweather" w:hAnsi="Times New Roman" w:cs="Times New Roman"/>
        </w:rPr>
        <w:t xml:space="preserve"> SFML </w:t>
      </w:r>
      <w:r w:rsidR="006B469B">
        <w:rPr>
          <w:rFonts w:ascii="Times New Roman" w:eastAsia="Merriweather" w:hAnsi="Times New Roman" w:cs="Times New Roman"/>
        </w:rPr>
        <w:t xml:space="preserve">library </w:t>
      </w:r>
      <w:r w:rsidRPr="009808AD">
        <w:rPr>
          <w:rFonts w:ascii="Times New Roman" w:eastAsia="Merriweather" w:hAnsi="Times New Roman" w:cs="Times New Roman"/>
        </w:rPr>
        <w:t xml:space="preserve">to output </w:t>
      </w:r>
      <w:r w:rsidR="006B469B">
        <w:rPr>
          <w:rFonts w:ascii="Times New Roman" w:eastAsia="Merriweather" w:hAnsi="Times New Roman" w:cs="Times New Roman"/>
        </w:rPr>
        <w:t xml:space="preserve">a </w:t>
      </w:r>
      <w:r w:rsidRPr="009808AD">
        <w:rPr>
          <w:rFonts w:ascii="Times New Roman" w:eastAsia="Merriweather" w:hAnsi="Times New Roman" w:cs="Times New Roman"/>
        </w:rPr>
        <w:t>graphic</w:t>
      </w:r>
      <w:r w:rsidR="006B469B">
        <w:rPr>
          <w:rFonts w:ascii="Times New Roman" w:eastAsia="Merriweather" w:hAnsi="Times New Roman" w:cs="Times New Roman"/>
        </w:rPr>
        <w:t>al user interface</w:t>
      </w:r>
      <w:r w:rsidRPr="009808AD">
        <w:rPr>
          <w:rFonts w:ascii="Times New Roman" w:eastAsia="Merriweather" w:hAnsi="Times New Roman" w:cs="Times New Roman"/>
        </w:rPr>
        <w:t xml:space="preserve"> and receive input.</w:t>
      </w:r>
    </w:p>
    <w:p w14:paraId="7D3B67F1" w14:textId="14CC71A4" w:rsidR="003A7F6B" w:rsidRPr="00153A86" w:rsidRDefault="003A7F6B" w:rsidP="00153A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08AD">
        <w:rPr>
          <w:rFonts w:ascii="Times New Roman" w:eastAsia="Merriweather" w:hAnsi="Times New Roman" w:cs="Times New Roman"/>
        </w:rPr>
        <w:t>Structured code base</w:t>
      </w:r>
      <w:r w:rsidR="00C81129" w:rsidRPr="009808AD">
        <w:rPr>
          <w:rFonts w:ascii="Times New Roman" w:eastAsia="Merriweather" w:hAnsi="Times New Roman" w:cs="Times New Roman"/>
        </w:rPr>
        <w:t xml:space="preserve"> and debugging processes</w:t>
      </w:r>
      <w:r w:rsidRPr="009808AD">
        <w:rPr>
          <w:rFonts w:ascii="Times New Roman" w:eastAsia="Merriweather" w:hAnsi="Times New Roman" w:cs="Times New Roman"/>
        </w:rPr>
        <w:t xml:space="preserve"> with object-oriented programming to represent game objects, recursive methods, and front-end input to adjust the visibility of graphical elements such as mines</w:t>
      </w:r>
      <w:r w:rsidR="00153A86">
        <w:rPr>
          <w:rFonts w:ascii="Times New Roman" w:eastAsia="Merriweather" w:hAnsi="Times New Roman" w:cs="Times New Roman"/>
        </w:rPr>
        <w:t xml:space="preserve"> and flags.</w:t>
      </w:r>
    </w:p>
    <w:p w14:paraId="0DBEF44A" w14:textId="0BD29855" w:rsidR="00580681" w:rsidRPr="00580681" w:rsidRDefault="00580681" w:rsidP="00580681">
      <w:pPr>
        <w:ind w:left="360"/>
        <w:rPr>
          <w:rFonts w:ascii="Times New Roman" w:hAnsi="Times New Roman" w:cs="Times New Roman"/>
        </w:rPr>
      </w:pPr>
    </w:p>
    <w:p w14:paraId="7FB332E0" w14:textId="09C1606E" w:rsidR="00580681" w:rsidRPr="009808AD" w:rsidRDefault="00580681" w:rsidP="00580681">
      <w:pPr>
        <w:tabs>
          <w:tab w:val="right" w:pos="10794"/>
        </w:tabs>
        <w:ind w:left="360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  <w:b/>
        </w:rPr>
        <w:t>AVL Tree</w:t>
      </w:r>
      <w:r w:rsidRPr="009808AD">
        <w:rPr>
          <w:rFonts w:ascii="Times New Roman" w:eastAsia="Merriweather" w:hAnsi="Times New Roman" w:cs="Times New Roman"/>
          <w:b/>
        </w:rPr>
        <w:t xml:space="preserve"> – </w:t>
      </w:r>
      <w:r w:rsidRPr="009808AD">
        <w:rPr>
          <w:rFonts w:ascii="Times New Roman" w:eastAsia="Merriweather" w:hAnsi="Times New Roman" w:cs="Times New Roman"/>
          <w:bCs/>
          <w:i/>
          <w:iCs/>
        </w:rPr>
        <w:t>C</w:t>
      </w:r>
      <w:r>
        <w:rPr>
          <w:rFonts w:ascii="Times New Roman" w:eastAsia="Merriweather" w:hAnsi="Times New Roman" w:cs="Times New Roman"/>
          <w:bCs/>
          <w:i/>
          <w:iCs/>
        </w:rPr>
        <w:t>+</w:t>
      </w:r>
      <w:r w:rsidR="00136D01">
        <w:rPr>
          <w:rFonts w:ascii="Times New Roman" w:eastAsia="Merriweather" w:hAnsi="Times New Roman" w:cs="Times New Roman"/>
          <w:bCs/>
          <w:i/>
          <w:iCs/>
        </w:rPr>
        <w:t>+, Catch2</w:t>
      </w:r>
      <w:r w:rsidRPr="009808AD">
        <w:rPr>
          <w:rFonts w:ascii="Times New Roman" w:eastAsia="Merriweather" w:hAnsi="Times New Roman" w:cs="Times New Roman"/>
          <w:i/>
        </w:rPr>
        <w:tab/>
      </w:r>
      <w:r>
        <w:rPr>
          <w:rFonts w:ascii="Times New Roman" w:eastAsia="Merriweather" w:hAnsi="Times New Roman" w:cs="Times New Roman"/>
          <w:i/>
        </w:rPr>
        <w:t>Feb</w:t>
      </w:r>
      <w:r w:rsidRPr="009808AD">
        <w:rPr>
          <w:rFonts w:ascii="Times New Roman" w:eastAsia="Merriweather" w:hAnsi="Times New Roman" w:cs="Times New Roman"/>
          <w:i/>
        </w:rPr>
        <w:t xml:space="preserve">. </w:t>
      </w:r>
      <w:r>
        <w:rPr>
          <w:rFonts w:ascii="Times New Roman" w:eastAsia="Merriweather" w:hAnsi="Times New Roman" w:cs="Times New Roman"/>
          <w:i/>
        </w:rPr>
        <w:t>2024</w:t>
      </w:r>
    </w:p>
    <w:p w14:paraId="29724FC5" w14:textId="387E8E42" w:rsidR="00BC6D50" w:rsidRDefault="00580681" w:rsidP="005806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0681">
        <w:rPr>
          <w:rFonts w:ascii="Times New Roman" w:hAnsi="Times New Roman" w:cs="Times New Roman"/>
        </w:rPr>
        <w:t xml:space="preserve">Developed a </w:t>
      </w:r>
      <w:r w:rsidR="006B469B">
        <w:rPr>
          <w:rFonts w:ascii="Times New Roman" w:hAnsi="Times New Roman" w:cs="Times New Roman"/>
        </w:rPr>
        <w:t xml:space="preserve">C++ </w:t>
      </w:r>
      <w:r w:rsidRPr="00580681">
        <w:rPr>
          <w:rFonts w:ascii="Times New Roman" w:hAnsi="Times New Roman" w:cs="Times New Roman"/>
        </w:rPr>
        <w:t xml:space="preserve">AVL tree data structure implementation, ensuring efficient insertion, deletion, and retrieval operations for managing </w:t>
      </w:r>
      <w:r w:rsidR="006B469B">
        <w:rPr>
          <w:rFonts w:ascii="Times New Roman" w:hAnsi="Times New Roman" w:cs="Times New Roman"/>
        </w:rPr>
        <w:t xml:space="preserve">any kind of </w:t>
      </w:r>
      <w:r w:rsidRPr="00580681">
        <w:rPr>
          <w:rFonts w:ascii="Times New Roman" w:hAnsi="Times New Roman" w:cs="Times New Roman"/>
        </w:rPr>
        <w:t>data</w:t>
      </w:r>
      <w:r w:rsidR="006B469B">
        <w:rPr>
          <w:rFonts w:ascii="Times New Roman" w:hAnsi="Times New Roman" w:cs="Times New Roman"/>
        </w:rPr>
        <w:t xml:space="preserve"> type</w:t>
      </w:r>
      <w:r w:rsidRPr="00580681">
        <w:rPr>
          <w:rFonts w:ascii="Times New Roman" w:hAnsi="Times New Roman" w:cs="Times New Roman"/>
        </w:rPr>
        <w:t>.</w:t>
      </w:r>
    </w:p>
    <w:p w14:paraId="2F3E7EF8" w14:textId="08737799" w:rsidR="00580681" w:rsidRDefault="00580681" w:rsidP="005806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0681">
        <w:rPr>
          <w:rFonts w:ascii="Times New Roman" w:hAnsi="Times New Roman" w:cs="Times New Roman"/>
        </w:rPr>
        <w:t xml:space="preserve">Integrated comprehensive unit tests using </w:t>
      </w:r>
      <w:r w:rsidR="006B469B">
        <w:rPr>
          <w:rFonts w:ascii="Times New Roman" w:hAnsi="Times New Roman" w:cs="Times New Roman"/>
        </w:rPr>
        <w:t>the Catch2 unit testing</w:t>
      </w:r>
      <w:r w:rsidRPr="00580681">
        <w:rPr>
          <w:rFonts w:ascii="Times New Roman" w:hAnsi="Times New Roman" w:cs="Times New Roman"/>
        </w:rPr>
        <w:t xml:space="preserve"> framework to validate the </w:t>
      </w:r>
      <w:r w:rsidR="000B3B9D">
        <w:rPr>
          <w:rFonts w:ascii="Times New Roman" w:hAnsi="Times New Roman" w:cs="Times New Roman"/>
        </w:rPr>
        <w:t>accuracy</w:t>
      </w:r>
      <w:r w:rsidRPr="00580681">
        <w:rPr>
          <w:rFonts w:ascii="Times New Roman" w:hAnsi="Times New Roman" w:cs="Times New Roman"/>
        </w:rPr>
        <w:t xml:space="preserve"> and performance of AVL tree operations, ensuring robust functionality</w:t>
      </w:r>
      <w:r w:rsidR="006B469B">
        <w:rPr>
          <w:rFonts w:ascii="Times New Roman" w:hAnsi="Times New Roman" w:cs="Times New Roman"/>
        </w:rPr>
        <w:t xml:space="preserve"> and error handling</w:t>
      </w:r>
      <w:r w:rsidRPr="00580681">
        <w:rPr>
          <w:rFonts w:ascii="Times New Roman" w:hAnsi="Times New Roman" w:cs="Times New Roman"/>
        </w:rPr>
        <w:t>.</w:t>
      </w:r>
    </w:p>
    <w:p w14:paraId="6A0427A5" w14:textId="77777777" w:rsidR="00580681" w:rsidRPr="00580681" w:rsidRDefault="00580681" w:rsidP="00580681">
      <w:pPr>
        <w:rPr>
          <w:rFonts w:ascii="Times New Roman" w:hAnsi="Times New Roman" w:cs="Times New Roman"/>
        </w:rPr>
      </w:pPr>
    </w:p>
    <w:p w14:paraId="450BE922" w14:textId="72A028E3" w:rsidR="0070663C" w:rsidRPr="009808AD" w:rsidRDefault="00757EED" w:rsidP="0070663C">
      <w:pPr>
        <w:tabs>
          <w:tab w:val="right" w:pos="10794"/>
        </w:tabs>
        <w:ind w:left="360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  <w:b/>
        </w:rPr>
        <w:t>Board Buddy</w:t>
      </w:r>
      <w:r w:rsidR="0070663C" w:rsidRPr="009808AD">
        <w:rPr>
          <w:rFonts w:ascii="Times New Roman" w:eastAsia="Merriweather" w:hAnsi="Times New Roman" w:cs="Times New Roman"/>
          <w:b/>
        </w:rPr>
        <w:t xml:space="preserve"> – </w:t>
      </w:r>
      <w:r w:rsidR="00580681">
        <w:rPr>
          <w:rFonts w:ascii="Times New Roman" w:eastAsia="Merriweather" w:hAnsi="Times New Roman" w:cs="Times New Roman"/>
          <w:bCs/>
          <w:i/>
          <w:iCs/>
        </w:rPr>
        <w:t>C++</w:t>
      </w:r>
      <w:r>
        <w:rPr>
          <w:rFonts w:ascii="Times New Roman" w:eastAsia="Merriweather" w:hAnsi="Times New Roman" w:cs="Times New Roman"/>
          <w:bCs/>
          <w:i/>
          <w:iCs/>
        </w:rPr>
        <w:t>, Git</w:t>
      </w:r>
      <w:r w:rsidR="0070663C" w:rsidRPr="009808AD">
        <w:rPr>
          <w:rFonts w:ascii="Times New Roman" w:eastAsia="Merriweather" w:hAnsi="Times New Roman" w:cs="Times New Roman"/>
          <w:i/>
        </w:rPr>
        <w:tab/>
      </w:r>
      <w:r>
        <w:rPr>
          <w:rFonts w:ascii="Times New Roman" w:eastAsia="Merriweather" w:hAnsi="Times New Roman" w:cs="Times New Roman"/>
          <w:i/>
        </w:rPr>
        <w:t>Apr</w:t>
      </w:r>
      <w:r w:rsidR="0070663C" w:rsidRPr="009808AD">
        <w:rPr>
          <w:rFonts w:ascii="Times New Roman" w:eastAsia="Merriweather" w:hAnsi="Times New Roman" w:cs="Times New Roman"/>
          <w:i/>
        </w:rPr>
        <w:t>. 202</w:t>
      </w:r>
      <w:r>
        <w:rPr>
          <w:rFonts w:ascii="Times New Roman" w:eastAsia="Merriweather" w:hAnsi="Times New Roman" w:cs="Times New Roman"/>
          <w:i/>
        </w:rPr>
        <w:t>4</w:t>
      </w:r>
    </w:p>
    <w:p w14:paraId="21F9DE85" w14:textId="0797722D" w:rsidR="003E169D" w:rsidRDefault="003E169D" w:rsidP="00757EED">
      <w:pPr>
        <w:pStyle w:val="ListParagraph"/>
        <w:numPr>
          <w:ilvl w:val="0"/>
          <w:numId w:val="2"/>
        </w:numPr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 xml:space="preserve">Collaborated with a group of colleagues to conceptualize Board Buddy, a C++ project </w:t>
      </w:r>
      <w:r w:rsidR="00153A86">
        <w:rPr>
          <w:rFonts w:ascii="Times New Roman" w:eastAsia="Merriweather" w:hAnsi="Times New Roman" w:cs="Times New Roman"/>
        </w:rPr>
        <w:t xml:space="preserve">that receives </w:t>
      </w:r>
      <w:r>
        <w:rPr>
          <w:rFonts w:ascii="Times New Roman" w:eastAsia="Merriweather" w:hAnsi="Times New Roman" w:cs="Times New Roman"/>
        </w:rPr>
        <w:t xml:space="preserve">chess games via </w:t>
      </w:r>
      <w:r w:rsidR="00153A86">
        <w:rPr>
          <w:rFonts w:ascii="Times New Roman" w:eastAsia="Merriweather" w:hAnsi="Times New Roman" w:cs="Times New Roman"/>
        </w:rPr>
        <w:t>chess</w:t>
      </w:r>
      <w:r>
        <w:rPr>
          <w:rFonts w:ascii="Times New Roman" w:eastAsia="Merriweather" w:hAnsi="Times New Roman" w:cs="Times New Roman"/>
        </w:rPr>
        <w:t xml:space="preserve"> notation, leveraging a downloaded chess game database from </w:t>
      </w:r>
      <w:proofErr w:type="spellStart"/>
      <w:r>
        <w:rPr>
          <w:rFonts w:ascii="Times New Roman" w:eastAsia="Merriweather" w:hAnsi="Times New Roman" w:cs="Times New Roman"/>
        </w:rPr>
        <w:t>Lichess</w:t>
      </w:r>
      <w:proofErr w:type="spellEnd"/>
      <w:r w:rsidR="00153A86">
        <w:rPr>
          <w:rFonts w:ascii="Times New Roman" w:eastAsia="Merriweather" w:hAnsi="Times New Roman" w:cs="Times New Roman"/>
        </w:rPr>
        <w:t xml:space="preserve"> with over 100,000 data entries</w:t>
      </w:r>
      <w:r>
        <w:rPr>
          <w:rFonts w:ascii="Times New Roman" w:eastAsia="Merriweather" w:hAnsi="Times New Roman" w:cs="Times New Roman"/>
        </w:rPr>
        <w:t>.</w:t>
      </w:r>
    </w:p>
    <w:p w14:paraId="5BDACD6A" w14:textId="5A1DDA1E" w:rsidR="00757EED" w:rsidRPr="00757EED" w:rsidRDefault="003E169D" w:rsidP="00757EED">
      <w:pPr>
        <w:pStyle w:val="ListParagraph"/>
        <w:numPr>
          <w:ilvl w:val="0"/>
          <w:numId w:val="2"/>
        </w:numPr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>Applied regex techniques to parse</w:t>
      </w:r>
      <w:r w:rsidR="00136D01">
        <w:rPr>
          <w:rFonts w:ascii="Times New Roman" w:eastAsia="Merriweather" w:hAnsi="Times New Roman" w:cs="Times New Roman"/>
        </w:rPr>
        <w:t xml:space="preserve"> </w:t>
      </w:r>
      <w:r>
        <w:rPr>
          <w:rFonts w:ascii="Times New Roman" w:eastAsia="Merriweather" w:hAnsi="Times New Roman" w:cs="Times New Roman"/>
        </w:rPr>
        <w:t>relevant data from the database, ensuring an accurate representation of the user-inputted game using an algorithm designed to calculate similarity scores.</w:t>
      </w:r>
    </w:p>
    <w:p w14:paraId="74073EB6" w14:textId="6C8238B3" w:rsidR="00757EED" w:rsidRPr="00757EED" w:rsidRDefault="00757EED" w:rsidP="00757EED">
      <w:pPr>
        <w:pStyle w:val="ListParagraph"/>
        <w:numPr>
          <w:ilvl w:val="0"/>
          <w:numId w:val="2"/>
        </w:numPr>
        <w:rPr>
          <w:rFonts w:ascii="Times New Roman" w:eastAsia="Merriweather" w:hAnsi="Times New Roman" w:cs="Times New Roman"/>
        </w:rPr>
      </w:pPr>
      <w:r w:rsidRPr="00757EED">
        <w:rPr>
          <w:rFonts w:ascii="Times New Roman" w:eastAsia="Merriweather" w:hAnsi="Times New Roman" w:cs="Times New Roman"/>
        </w:rPr>
        <w:t xml:space="preserve">Utilized Merge Sort and Quick Sort algorithms to efficiently organize </w:t>
      </w:r>
      <w:r w:rsidR="00136D01">
        <w:rPr>
          <w:rFonts w:ascii="Times New Roman" w:eastAsia="Merriweather" w:hAnsi="Times New Roman" w:cs="Times New Roman"/>
        </w:rPr>
        <w:t xml:space="preserve">chess </w:t>
      </w:r>
      <w:r w:rsidRPr="00757EED">
        <w:rPr>
          <w:rFonts w:ascii="Times New Roman" w:eastAsia="Merriweather" w:hAnsi="Times New Roman" w:cs="Times New Roman"/>
        </w:rPr>
        <w:t>games based on similarity scores, enhancing user experience by delivering personalized game recommendations</w:t>
      </w:r>
      <w:r>
        <w:rPr>
          <w:rFonts w:ascii="Times New Roman" w:eastAsia="Merriweather" w:hAnsi="Times New Roman" w:cs="Times New Roman"/>
        </w:rPr>
        <w:t xml:space="preserve"> to augment their learning</w:t>
      </w:r>
      <w:r w:rsidRPr="00757EED">
        <w:rPr>
          <w:rFonts w:ascii="Times New Roman" w:eastAsia="Merriweather" w:hAnsi="Times New Roman" w:cs="Times New Roman"/>
        </w:rPr>
        <w:t>.</w:t>
      </w:r>
    </w:p>
    <w:sectPr w:rsidR="00757EED" w:rsidRPr="00757EED" w:rsidSect="00A308F2">
      <w:pgSz w:w="12240" w:h="15840"/>
      <w:pgMar w:top="720" w:right="720" w:bottom="720" w:left="72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148CD" w14:textId="77777777" w:rsidR="005D2118" w:rsidRDefault="005D2118" w:rsidP="000807C2">
      <w:r>
        <w:separator/>
      </w:r>
    </w:p>
  </w:endnote>
  <w:endnote w:type="continuationSeparator" w:id="0">
    <w:p w14:paraId="5EFC757B" w14:textId="77777777" w:rsidR="005D2118" w:rsidRDefault="005D2118" w:rsidP="0008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5DC1C" w14:textId="77777777" w:rsidR="005D2118" w:rsidRDefault="005D2118" w:rsidP="000807C2">
      <w:r>
        <w:separator/>
      </w:r>
    </w:p>
  </w:footnote>
  <w:footnote w:type="continuationSeparator" w:id="0">
    <w:p w14:paraId="48D108CA" w14:textId="77777777" w:rsidR="005D2118" w:rsidRDefault="005D2118" w:rsidP="00080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10CB"/>
    <w:multiLevelType w:val="hybridMultilevel"/>
    <w:tmpl w:val="AAA2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21CC"/>
    <w:multiLevelType w:val="multilevel"/>
    <w:tmpl w:val="6C903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05191"/>
    <w:multiLevelType w:val="hybridMultilevel"/>
    <w:tmpl w:val="F078C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94B94"/>
    <w:multiLevelType w:val="hybridMultilevel"/>
    <w:tmpl w:val="DDFA8362"/>
    <w:lvl w:ilvl="0" w:tplc="8FF63586">
      <w:start w:val="440"/>
      <w:numFmt w:val="bullet"/>
      <w:lvlText w:val=""/>
      <w:lvlJc w:val="left"/>
      <w:pPr>
        <w:ind w:left="720" w:hanging="360"/>
      </w:pPr>
      <w:rPr>
        <w:rFonts w:ascii="Wingdings" w:eastAsia="Merriweather" w:hAnsi="Wingdings" w:cs="Merriweathe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00A1"/>
    <w:multiLevelType w:val="hybridMultilevel"/>
    <w:tmpl w:val="7F766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DF61C1"/>
    <w:multiLevelType w:val="hybridMultilevel"/>
    <w:tmpl w:val="DA62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73B55"/>
    <w:multiLevelType w:val="hybridMultilevel"/>
    <w:tmpl w:val="D10EB062"/>
    <w:lvl w:ilvl="0" w:tplc="606A3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7558E"/>
    <w:multiLevelType w:val="hybridMultilevel"/>
    <w:tmpl w:val="36EA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17C6"/>
    <w:multiLevelType w:val="multilevel"/>
    <w:tmpl w:val="6F20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F15CA"/>
    <w:multiLevelType w:val="hybridMultilevel"/>
    <w:tmpl w:val="844CD804"/>
    <w:lvl w:ilvl="0" w:tplc="7910E01E">
      <w:start w:val="440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8087B"/>
    <w:multiLevelType w:val="multilevel"/>
    <w:tmpl w:val="076AC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0D1072"/>
    <w:multiLevelType w:val="hybridMultilevel"/>
    <w:tmpl w:val="3314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23223"/>
    <w:multiLevelType w:val="hybridMultilevel"/>
    <w:tmpl w:val="71E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81DBF"/>
    <w:multiLevelType w:val="multilevel"/>
    <w:tmpl w:val="F64A3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F800A0"/>
    <w:multiLevelType w:val="multilevel"/>
    <w:tmpl w:val="076AC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25490"/>
    <w:multiLevelType w:val="hybridMultilevel"/>
    <w:tmpl w:val="AD52BE6E"/>
    <w:lvl w:ilvl="0" w:tplc="7910E01E">
      <w:start w:val="440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4710">
    <w:abstractNumId w:val="1"/>
  </w:num>
  <w:num w:numId="2" w16cid:durableId="1136994134">
    <w:abstractNumId w:val="14"/>
  </w:num>
  <w:num w:numId="3" w16cid:durableId="365836132">
    <w:abstractNumId w:val="3"/>
  </w:num>
  <w:num w:numId="4" w16cid:durableId="1120032518">
    <w:abstractNumId w:val="9"/>
  </w:num>
  <w:num w:numId="5" w16cid:durableId="1926986413">
    <w:abstractNumId w:val="15"/>
  </w:num>
  <w:num w:numId="6" w16cid:durableId="1815633835">
    <w:abstractNumId w:val="13"/>
  </w:num>
  <w:num w:numId="7" w16cid:durableId="1615868481">
    <w:abstractNumId w:val="4"/>
  </w:num>
  <w:num w:numId="8" w16cid:durableId="794641940">
    <w:abstractNumId w:val="6"/>
  </w:num>
  <w:num w:numId="9" w16cid:durableId="530918185">
    <w:abstractNumId w:val="0"/>
  </w:num>
  <w:num w:numId="10" w16cid:durableId="1189874109">
    <w:abstractNumId w:val="8"/>
  </w:num>
  <w:num w:numId="11" w16cid:durableId="1506553420">
    <w:abstractNumId w:val="11"/>
  </w:num>
  <w:num w:numId="12" w16cid:durableId="65107911">
    <w:abstractNumId w:val="10"/>
  </w:num>
  <w:num w:numId="13" w16cid:durableId="1579826150">
    <w:abstractNumId w:val="2"/>
  </w:num>
  <w:num w:numId="14" w16cid:durableId="322780002">
    <w:abstractNumId w:val="7"/>
  </w:num>
  <w:num w:numId="15" w16cid:durableId="942147373">
    <w:abstractNumId w:val="12"/>
  </w:num>
  <w:num w:numId="16" w16cid:durableId="956134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14A04"/>
    <w:rsid w:val="00014F75"/>
    <w:rsid w:val="000205BF"/>
    <w:rsid w:val="00020FF7"/>
    <w:rsid w:val="00026DC5"/>
    <w:rsid w:val="00030769"/>
    <w:rsid w:val="00030F3B"/>
    <w:rsid w:val="00032314"/>
    <w:rsid w:val="00043B24"/>
    <w:rsid w:val="000510F4"/>
    <w:rsid w:val="00051341"/>
    <w:rsid w:val="0006014C"/>
    <w:rsid w:val="00076AC9"/>
    <w:rsid w:val="000807C2"/>
    <w:rsid w:val="0008689E"/>
    <w:rsid w:val="000915D1"/>
    <w:rsid w:val="0009583F"/>
    <w:rsid w:val="000A1398"/>
    <w:rsid w:val="000A3F8B"/>
    <w:rsid w:val="000A4A52"/>
    <w:rsid w:val="000B2D3B"/>
    <w:rsid w:val="000B3B9D"/>
    <w:rsid w:val="000B3BDF"/>
    <w:rsid w:val="000C17E0"/>
    <w:rsid w:val="000C5734"/>
    <w:rsid w:val="000D76CE"/>
    <w:rsid w:val="000E06A0"/>
    <w:rsid w:val="000F206F"/>
    <w:rsid w:val="0010012A"/>
    <w:rsid w:val="001018B2"/>
    <w:rsid w:val="00120666"/>
    <w:rsid w:val="00132A93"/>
    <w:rsid w:val="00133D39"/>
    <w:rsid w:val="00134F51"/>
    <w:rsid w:val="00136D01"/>
    <w:rsid w:val="00140F59"/>
    <w:rsid w:val="00143CFD"/>
    <w:rsid w:val="001514D1"/>
    <w:rsid w:val="00151D8D"/>
    <w:rsid w:val="00153A86"/>
    <w:rsid w:val="00164BAE"/>
    <w:rsid w:val="00164BFE"/>
    <w:rsid w:val="001814EF"/>
    <w:rsid w:val="00185DAD"/>
    <w:rsid w:val="00186924"/>
    <w:rsid w:val="00187F23"/>
    <w:rsid w:val="001949DC"/>
    <w:rsid w:val="001A5833"/>
    <w:rsid w:val="001A7740"/>
    <w:rsid w:val="001B0DAA"/>
    <w:rsid w:val="001C2AEE"/>
    <w:rsid w:val="001D02BD"/>
    <w:rsid w:val="001D5FF3"/>
    <w:rsid w:val="001F3B2B"/>
    <w:rsid w:val="001F6320"/>
    <w:rsid w:val="00201957"/>
    <w:rsid w:val="0020392D"/>
    <w:rsid w:val="00203B2D"/>
    <w:rsid w:val="002049D7"/>
    <w:rsid w:val="00210415"/>
    <w:rsid w:val="00222921"/>
    <w:rsid w:val="002243D4"/>
    <w:rsid w:val="00226A01"/>
    <w:rsid w:val="00226BF8"/>
    <w:rsid w:val="00230496"/>
    <w:rsid w:val="00230B21"/>
    <w:rsid w:val="00233A4D"/>
    <w:rsid w:val="0024093A"/>
    <w:rsid w:val="0024136B"/>
    <w:rsid w:val="002467E5"/>
    <w:rsid w:val="00247A67"/>
    <w:rsid w:val="002527A8"/>
    <w:rsid w:val="00260812"/>
    <w:rsid w:val="002632D1"/>
    <w:rsid w:val="00265DB0"/>
    <w:rsid w:val="002947BD"/>
    <w:rsid w:val="002A1D86"/>
    <w:rsid w:val="002B35AC"/>
    <w:rsid w:val="002C3A68"/>
    <w:rsid w:val="002D6A11"/>
    <w:rsid w:val="002F2135"/>
    <w:rsid w:val="00304B18"/>
    <w:rsid w:val="00304FE7"/>
    <w:rsid w:val="00317619"/>
    <w:rsid w:val="00322F84"/>
    <w:rsid w:val="00326278"/>
    <w:rsid w:val="00337096"/>
    <w:rsid w:val="00360437"/>
    <w:rsid w:val="00363AB5"/>
    <w:rsid w:val="00364467"/>
    <w:rsid w:val="003661D6"/>
    <w:rsid w:val="00374722"/>
    <w:rsid w:val="00375353"/>
    <w:rsid w:val="00377507"/>
    <w:rsid w:val="00380D09"/>
    <w:rsid w:val="003820EA"/>
    <w:rsid w:val="0039278D"/>
    <w:rsid w:val="00395461"/>
    <w:rsid w:val="00397D02"/>
    <w:rsid w:val="003A25F1"/>
    <w:rsid w:val="003A39D3"/>
    <w:rsid w:val="003A6271"/>
    <w:rsid w:val="003A7913"/>
    <w:rsid w:val="003A7F6B"/>
    <w:rsid w:val="003B126A"/>
    <w:rsid w:val="003B3E2B"/>
    <w:rsid w:val="003C4992"/>
    <w:rsid w:val="003C7DC7"/>
    <w:rsid w:val="003D3468"/>
    <w:rsid w:val="003D5A61"/>
    <w:rsid w:val="003E169D"/>
    <w:rsid w:val="003E3A62"/>
    <w:rsid w:val="003E7F57"/>
    <w:rsid w:val="003F03A0"/>
    <w:rsid w:val="0040090A"/>
    <w:rsid w:val="00404024"/>
    <w:rsid w:val="00431943"/>
    <w:rsid w:val="00444935"/>
    <w:rsid w:val="004457E7"/>
    <w:rsid w:val="00454BBA"/>
    <w:rsid w:val="00456092"/>
    <w:rsid w:val="00460467"/>
    <w:rsid w:val="004667B5"/>
    <w:rsid w:val="0047238A"/>
    <w:rsid w:val="00491600"/>
    <w:rsid w:val="00495A51"/>
    <w:rsid w:val="004973FA"/>
    <w:rsid w:val="004A2B20"/>
    <w:rsid w:val="004B07A0"/>
    <w:rsid w:val="004B303A"/>
    <w:rsid w:val="004B6AB1"/>
    <w:rsid w:val="004D38E6"/>
    <w:rsid w:val="004D5CF5"/>
    <w:rsid w:val="004F58A2"/>
    <w:rsid w:val="004F6630"/>
    <w:rsid w:val="005054F3"/>
    <w:rsid w:val="00505A10"/>
    <w:rsid w:val="005063E6"/>
    <w:rsid w:val="0050689B"/>
    <w:rsid w:val="00514717"/>
    <w:rsid w:val="00525AC3"/>
    <w:rsid w:val="005407DA"/>
    <w:rsid w:val="005605A0"/>
    <w:rsid w:val="005607F0"/>
    <w:rsid w:val="00563B1F"/>
    <w:rsid w:val="00572DE9"/>
    <w:rsid w:val="005767C5"/>
    <w:rsid w:val="00580380"/>
    <w:rsid w:val="00580681"/>
    <w:rsid w:val="0058207F"/>
    <w:rsid w:val="00584F3E"/>
    <w:rsid w:val="0059003C"/>
    <w:rsid w:val="0059347C"/>
    <w:rsid w:val="005A06E6"/>
    <w:rsid w:val="005A3C00"/>
    <w:rsid w:val="005A3F01"/>
    <w:rsid w:val="005B38D4"/>
    <w:rsid w:val="005D2118"/>
    <w:rsid w:val="005E321B"/>
    <w:rsid w:val="005E4ABF"/>
    <w:rsid w:val="005E4CC1"/>
    <w:rsid w:val="005F7B80"/>
    <w:rsid w:val="006126D9"/>
    <w:rsid w:val="006353BD"/>
    <w:rsid w:val="00635A67"/>
    <w:rsid w:val="00640737"/>
    <w:rsid w:val="00643622"/>
    <w:rsid w:val="00645664"/>
    <w:rsid w:val="00646DCD"/>
    <w:rsid w:val="0065055A"/>
    <w:rsid w:val="00655AC9"/>
    <w:rsid w:val="006604EC"/>
    <w:rsid w:val="006622FA"/>
    <w:rsid w:val="00675105"/>
    <w:rsid w:val="00680C5E"/>
    <w:rsid w:val="006934A2"/>
    <w:rsid w:val="00693CAE"/>
    <w:rsid w:val="0069629F"/>
    <w:rsid w:val="006A2E39"/>
    <w:rsid w:val="006A49A1"/>
    <w:rsid w:val="006B469B"/>
    <w:rsid w:val="006C5F93"/>
    <w:rsid w:val="006D492C"/>
    <w:rsid w:val="006F067C"/>
    <w:rsid w:val="007015AC"/>
    <w:rsid w:val="0070663C"/>
    <w:rsid w:val="00717335"/>
    <w:rsid w:val="00720F8F"/>
    <w:rsid w:val="007224DE"/>
    <w:rsid w:val="007265EE"/>
    <w:rsid w:val="00726AC4"/>
    <w:rsid w:val="007366C1"/>
    <w:rsid w:val="00740FAF"/>
    <w:rsid w:val="00743F49"/>
    <w:rsid w:val="00747C95"/>
    <w:rsid w:val="00757EED"/>
    <w:rsid w:val="0076021E"/>
    <w:rsid w:val="00767BB3"/>
    <w:rsid w:val="0077382E"/>
    <w:rsid w:val="00775178"/>
    <w:rsid w:val="0078700D"/>
    <w:rsid w:val="00787B3E"/>
    <w:rsid w:val="00791034"/>
    <w:rsid w:val="0079423B"/>
    <w:rsid w:val="007A53D9"/>
    <w:rsid w:val="007A5DC4"/>
    <w:rsid w:val="007B7CD2"/>
    <w:rsid w:val="007C0AA7"/>
    <w:rsid w:val="007D5C23"/>
    <w:rsid w:val="007D72B3"/>
    <w:rsid w:val="007E4B77"/>
    <w:rsid w:val="00821BD7"/>
    <w:rsid w:val="0082254E"/>
    <w:rsid w:val="00822843"/>
    <w:rsid w:val="00824221"/>
    <w:rsid w:val="0083412C"/>
    <w:rsid w:val="00840088"/>
    <w:rsid w:val="008450F1"/>
    <w:rsid w:val="0085210F"/>
    <w:rsid w:val="008602BF"/>
    <w:rsid w:val="0087692A"/>
    <w:rsid w:val="008861AF"/>
    <w:rsid w:val="0088719F"/>
    <w:rsid w:val="00892E4C"/>
    <w:rsid w:val="008A5BFF"/>
    <w:rsid w:val="008B62A0"/>
    <w:rsid w:val="008C12B8"/>
    <w:rsid w:val="008C303D"/>
    <w:rsid w:val="008D4A40"/>
    <w:rsid w:val="008E45FA"/>
    <w:rsid w:val="008F1931"/>
    <w:rsid w:val="008F7890"/>
    <w:rsid w:val="0090573A"/>
    <w:rsid w:val="009104F6"/>
    <w:rsid w:val="00913884"/>
    <w:rsid w:val="009141ED"/>
    <w:rsid w:val="00917A31"/>
    <w:rsid w:val="0092052F"/>
    <w:rsid w:val="00922B50"/>
    <w:rsid w:val="00923AC7"/>
    <w:rsid w:val="00925F87"/>
    <w:rsid w:val="00926FFB"/>
    <w:rsid w:val="00932C8F"/>
    <w:rsid w:val="00940036"/>
    <w:rsid w:val="009416CB"/>
    <w:rsid w:val="00950816"/>
    <w:rsid w:val="0095173A"/>
    <w:rsid w:val="00955B31"/>
    <w:rsid w:val="00965042"/>
    <w:rsid w:val="009808AD"/>
    <w:rsid w:val="009860FC"/>
    <w:rsid w:val="0098772E"/>
    <w:rsid w:val="009A41D6"/>
    <w:rsid w:val="009A5BE0"/>
    <w:rsid w:val="009B7C6D"/>
    <w:rsid w:val="009C1A36"/>
    <w:rsid w:val="009C379A"/>
    <w:rsid w:val="009D279C"/>
    <w:rsid w:val="009D52A3"/>
    <w:rsid w:val="009E031E"/>
    <w:rsid w:val="009E6E4D"/>
    <w:rsid w:val="009F0735"/>
    <w:rsid w:val="00A02F09"/>
    <w:rsid w:val="00A13065"/>
    <w:rsid w:val="00A2420A"/>
    <w:rsid w:val="00A308F2"/>
    <w:rsid w:val="00A30F88"/>
    <w:rsid w:val="00A31426"/>
    <w:rsid w:val="00A35F0F"/>
    <w:rsid w:val="00A40EC1"/>
    <w:rsid w:val="00A41F46"/>
    <w:rsid w:val="00A46EEA"/>
    <w:rsid w:val="00A527D0"/>
    <w:rsid w:val="00A6085D"/>
    <w:rsid w:val="00A64F86"/>
    <w:rsid w:val="00A66D89"/>
    <w:rsid w:val="00A67269"/>
    <w:rsid w:val="00A779EA"/>
    <w:rsid w:val="00A809AB"/>
    <w:rsid w:val="00A80A13"/>
    <w:rsid w:val="00A8358C"/>
    <w:rsid w:val="00AA501B"/>
    <w:rsid w:val="00AA5FC2"/>
    <w:rsid w:val="00AB05D5"/>
    <w:rsid w:val="00AB260D"/>
    <w:rsid w:val="00AD57A2"/>
    <w:rsid w:val="00AD7473"/>
    <w:rsid w:val="00AE2BFA"/>
    <w:rsid w:val="00B031BB"/>
    <w:rsid w:val="00B037C0"/>
    <w:rsid w:val="00B06372"/>
    <w:rsid w:val="00B22C1E"/>
    <w:rsid w:val="00B3094C"/>
    <w:rsid w:val="00B31D36"/>
    <w:rsid w:val="00B338C3"/>
    <w:rsid w:val="00B346A8"/>
    <w:rsid w:val="00B370C7"/>
    <w:rsid w:val="00B55DF5"/>
    <w:rsid w:val="00B62B06"/>
    <w:rsid w:val="00B7377D"/>
    <w:rsid w:val="00B838F1"/>
    <w:rsid w:val="00B8499D"/>
    <w:rsid w:val="00BA1BFE"/>
    <w:rsid w:val="00BB4346"/>
    <w:rsid w:val="00BC6D50"/>
    <w:rsid w:val="00BC7700"/>
    <w:rsid w:val="00BE0704"/>
    <w:rsid w:val="00BE4457"/>
    <w:rsid w:val="00BF0860"/>
    <w:rsid w:val="00BF362F"/>
    <w:rsid w:val="00C00039"/>
    <w:rsid w:val="00C02BCB"/>
    <w:rsid w:val="00C07D8D"/>
    <w:rsid w:val="00C10D2F"/>
    <w:rsid w:val="00C25F10"/>
    <w:rsid w:val="00C3363A"/>
    <w:rsid w:val="00C348F6"/>
    <w:rsid w:val="00C36812"/>
    <w:rsid w:val="00C44681"/>
    <w:rsid w:val="00C61E34"/>
    <w:rsid w:val="00C65235"/>
    <w:rsid w:val="00C65CC0"/>
    <w:rsid w:val="00C712F4"/>
    <w:rsid w:val="00C73F9C"/>
    <w:rsid w:val="00C77488"/>
    <w:rsid w:val="00C81129"/>
    <w:rsid w:val="00C92C17"/>
    <w:rsid w:val="00C95952"/>
    <w:rsid w:val="00CA0D52"/>
    <w:rsid w:val="00CE5CCF"/>
    <w:rsid w:val="00CF5BCF"/>
    <w:rsid w:val="00D02E43"/>
    <w:rsid w:val="00D066A6"/>
    <w:rsid w:val="00D12803"/>
    <w:rsid w:val="00D17573"/>
    <w:rsid w:val="00D20890"/>
    <w:rsid w:val="00D22991"/>
    <w:rsid w:val="00D30F03"/>
    <w:rsid w:val="00D55CB4"/>
    <w:rsid w:val="00D56D5C"/>
    <w:rsid w:val="00D640F0"/>
    <w:rsid w:val="00D73207"/>
    <w:rsid w:val="00D76355"/>
    <w:rsid w:val="00D800CA"/>
    <w:rsid w:val="00D811AA"/>
    <w:rsid w:val="00D933BF"/>
    <w:rsid w:val="00DA4690"/>
    <w:rsid w:val="00DB10C6"/>
    <w:rsid w:val="00DC5B06"/>
    <w:rsid w:val="00DC5B6C"/>
    <w:rsid w:val="00DD03BF"/>
    <w:rsid w:val="00DD3E7E"/>
    <w:rsid w:val="00DE386D"/>
    <w:rsid w:val="00E00AF0"/>
    <w:rsid w:val="00E14262"/>
    <w:rsid w:val="00E207FC"/>
    <w:rsid w:val="00E30E0A"/>
    <w:rsid w:val="00E33C4A"/>
    <w:rsid w:val="00E348F6"/>
    <w:rsid w:val="00E52788"/>
    <w:rsid w:val="00E55898"/>
    <w:rsid w:val="00E63700"/>
    <w:rsid w:val="00E63AB7"/>
    <w:rsid w:val="00E6746B"/>
    <w:rsid w:val="00E73BEB"/>
    <w:rsid w:val="00E80B24"/>
    <w:rsid w:val="00E84512"/>
    <w:rsid w:val="00EC37A8"/>
    <w:rsid w:val="00EC71E7"/>
    <w:rsid w:val="00ED2B66"/>
    <w:rsid w:val="00ED53E8"/>
    <w:rsid w:val="00ED5FA4"/>
    <w:rsid w:val="00F04D0C"/>
    <w:rsid w:val="00F06EA3"/>
    <w:rsid w:val="00F11179"/>
    <w:rsid w:val="00F33E9E"/>
    <w:rsid w:val="00F36946"/>
    <w:rsid w:val="00F41248"/>
    <w:rsid w:val="00F41990"/>
    <w:rsid w:val="00F52FC4"/>
    <w:rsid w:val="00F6422C"/>
    <w:rsid w:val="00F70FCE"/>
    <w:rsid w:val="00F84AAF"/>
    <w:rsid w:val="00F85849"/>
    <w:rsid w:val="00F91ECA"/>
    <w:rsid w:val="00F96814"/>
    <w:rsid w:val="00FB0F97"/>
    <w:rsid w:val="00FC5BF1"/>
    <w:rsid w:val="00FD2D5F"/>
    <w:rsid w:val="00FD7B60"/>
    <w:rsid w:val="00FE3701"/>
    <w:rsid w:val="00FE6158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88F6A"/>
  <w15:docId w15:val="{D0A6C008-E010-45A3-B218-B3B0CB73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94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B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2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0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7C2"/>
  </w:style>
  <w:style w:type="paragraph" w:styleId="Footer">
    <w:name w:val="footer"/>
    <w:basedOn w:val="Normal"/>
    <w:link w:val="FooterChar"/>
    <w:uiPriority w:val="99"/>
    <w:unhideWhenUsed/>
    <w:rsid w:val="00080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8A5E-BAE3-4F75-900A-97EE92DB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104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McKoen, Declan J.</cp:lastModifiedBy>
  <cp:revision>27</cp:revision>
  <cp:lastPrinted>2024-07-03T16:19:00Z</cp:lastPrinted>
  <dcterms:created xsi:type="dcterms:W3CDTF">2024-02-21T01:38:00Z</dcterms:created>
  <dcterms:modified xsi:type="dcterms:W3CDTF">2024-08-08T17:16:00Z</dcterms:modified>
</cp:coreProperties>
</file>